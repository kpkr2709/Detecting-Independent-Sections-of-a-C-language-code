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376" w:rsidRDefault="00196E20">
      <w:pPr>
        <w:pStyle w:val="Standard"/>
      </w:pPr>
      <w:r>
        <w:t xml:space="preserve">                                                                                                                              </w:t>
      </w:r>
      <w:r>
        <w:rPr>
          <w:noProof/>
        </w:rPr>
        <w:drawing>
          <wp:inline distT="0" distB="0" distL="0" distR="0">
            <wp:extent cx="1447796" cy="723903"/>
            <wp:effectExtent l="0" t="0" r="4" b="0"/>
            <wp:docPr id="1" name="Picture 6" descr="E:\1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447796" cy="723903"/>
                    </a:xfrm>
                    <a:prstGeom prst="rect">
                      <a:avLst/>
                    </a:prstGeom>
                    <a:noFill/>
                    <a:ln>
                      <a:noFill/>
                      <a:prstDash/>
                    </a:ln>
                  </pic:spPr>
                </pic:pic>
              </a:graphicData>
            </a:graphic>
          </wp:inline>
        </w:drawing>
      </w:r>
    </w:p>
    <w:p w:rsidR="00CE4376" w:rsidRDefault="00196E20">
      <w:pPr>
        <w:pStyle w:val="Standard"/>
      </w:pPr>
      <w:r>
        <w:rPr>
          <w:b/>
        </w:rPr>
        <w:t>Project Title:</w:t>
      </w:r>
      <w:r>
        <w:t xml:space="preserve">           Finding variable dependencies </w:t>
      </w:r>
      <w:r>
        <w:t xml:space="preserve">using </w:t>
      </w:r>
      <w:proofErr w:type="spellStart"/>
      <w:r>
        <w:t>Lex</w:t>
      </w:r>
      <w:proofErr w:type="spellEnd"/>
      <w:r>
        <w:t xml:space="preserve"> and </w:t>
      </w:r>
      <w:proofErr w:type="spellStart"/>
      <w:r>
        <w:t>Yacc</w:t>
      </w:r>
      <w:proofErr w:type="spellEnd"/>
      <w:r>
        <w:t>.</w:t>
      </w:r>
    </w:p>
    <w:p w:rsidR="00CE4376" w:rsidRDefault="00CE4376">
      <w:pPr>
        <w:pStyle w:val="Standard"/>
      </w:pPr>
    </w:p>
    <w:p w:rsidR="00CE4376" w:rsidRDefault="00196E20">
      <w:pPr>
        <w:pStyle w:val="Standard"/>
      </w:pPr>
      <w:r>
        <w:rPr>
          <w:b/>
        </w:rPr>
        <w:t>Team Members</w:t>
      </w:r>
      <w:r>
        <w:t xml:space="preserve">:      </w:t>
      </w:r>
      <w:proofErr w:type="spellStart"/>
      <w:r>
        <w:t>Pradeep</w:t>
      </w:r>
      <w:proofErr w:type="spellEnd"/>
      <w:r>
        <w:t xml:space="preserve"> Reddy                     Y10UC221</w:t>
      </w:r>
    </w:p>
    <w:p w:rsidR="00CE4376" w:rsidRDefault="00196E20">
      <w:pPr>
        <w:pStyle w:val="Standard"/>
      </w:pPr>
      <w:r>
        <w:t xml:space="preserve">                                  K Raj </w:t>
      </w:r>
      <w:proofErr w:type="spellStart"/>
      <w:r>
        <w:t>Koushik</w:t>
      </w:r>
      <w:proofErr w:type="spellEnd"/>
      <w:r>
        <w:t xml:space="preserve"> Reddy          Y10UC138</w:t>
      </w:r>
    </w:p>
    <w:p w:rsidR="00CE4376" w:rsidRDefault="00CE4376">
      <w:pPr>
        <w:pStyle w:val="Standard"/>
      </w:pPr>
    </w:p>
    <w:p w:rsidR="00CE4376" w:rsidRDefault="00196E20">
      <w:pPr>
        <w:pStyle w:val="Standard"/>
      </w:pPr>
      <w:r>
        <w:rPr>
          <w:b/>
        </w:rPr>
        <w:t>Course Name:</w:t>
      </w:r>
      <w:r>
        <w:t xml:space="preserve">         Operating Systems and Principles</w:t>
      </w:r>
    </w:p>
    <w:p w:rsidR="00CE4376" w:rsidRDefault="00196E20">
      <w:pPr>
        <w:pStyle w:val="Standard"/>
      </w:pPr>
      <w:r>
        <w:rPr>
          <w:b/>
        </w:rPr>
        <w:t>Course Instructor:</w:t>
      </w:r>
      <w:r>
        <w:t xml:space="preserve">  </w:t>
      </w:r>
      <w:proofErr w:type="spellStart"/>
      <w:r>
        <w:t>Gaurav</w:t>
      </w:r>
      <w:proofErr w:type="spellEnd"/>
      <w:r>
        <w:t xml:space="preserve"> </w:t>
      </w:r>
      <w:proofErr w:type="spellStart"/>
      <w:r>
        <w:t>Somani</w:t>
      </w:r>
      <w:proofErr w:type="spellEnd"/>
    </w:p>
    <w:p w:rsidR="00CE4376" w:rsidRDefault="00CE4376">
      <w:pPr>
        <w:pStyle w:val="Standard"/>
      </w:pPr>
    </w:p>
    <w:p w:rsidR="00CE4376" w:rsidRDefault="00CE4376">
      <w:pPr>
        <w:pStyle w:val="Standard"/>
      </w:pPr>
    </w:p>
    <w:p w:rsidR="00CE4376" w:rsidRDefault="00196E20">
      <w:pPr>
        <w:pStyle w:val="Standard"/>
      </w:pPr>
      <w:r>
        <w:rPr>
          <w:b/>
        </w:rPr>
        <w:t>Abstract</w:t>
      </w:r>
      <w:r>
        <w:t>:</w:t>
      </w:r>
    </w:p>
    <w:p w:rsidR="00CE4376" w:rsidRDefault="00196E20">
      <w:pPr>
        <w:pStyle w:val="Standard"/>
      </w:pPr>
      <w:r>
        <w:tab/>
        <w:t xml:space="preserve">Running a code sequentially is not the optimal way of using computer resources and time. For the purpose of auto parallelizing a sequential code we need to first find the variable dependencies. The code developed in this project helps us in detecting the </w:t>
      </w:r>
      <w:r>
        <w:t>lines of code that can run independently from a given code.</w:t>
      </w:r>
    </w:p>
    <w:p w:rsidR="00CE4376" w:rsidRDefault="00196E20">
      <w:pPr>
        <w:pStyle w:val="Standard"/>
        <w:ind w:firstLine="709"/>
      </w:pPr>
      <w:r>
        <w:t xml:space="preserve"> The program takes a file containing lines of code as input, extracts all the variables used in the code and gives us line by line usage of all the variables. In Output file we get whether the var</w:t>
      </w:r>
      <w:r>
        <w:t xml:space="preserve">iable is read, written or unused in each and every line of the input code file. This can lead us to develop    </w:t>
      </w:r>
      <w:r>
        <w:tab/>
        <w:t xml:space="preserve">             auto parallelizing program by running these independent lines concurrently.</w:t>
      </w:r>
    </w:p>
    <w:p w:rsidR="00CE4376" w:rsidRDefault="00CE4376">
      <w:pPr>
        <w:pStyle w:val="Standard"/>
      </w:pPr>
    </w:p>
    <w:p w:rsidR="00CE4376" w:rsidRDefault="00CE4376">
      <w:pPr>
        <w:pStyle w:val="Standard"/>
      </w:pPr>
    </w:p>
    <w:p w:rsidR="00CE4376" w:rsidRDefault="00196E20">
      <w:pPr>
        <w:pStyle w:val="Standard"/>
        <w:rPr>
          <w:b/>
        </w:rPr>
      </w:pPr>
      <w:r>
        <w:rPr>
          <w:b/>
        </w:rPr>
        <w:t>Introduction:</w:t>
      </w:r>
    </w:p>
    <w:p w:rsidR="00CE4376" w:rsidRDefault="00CE4376">
      <w:pPr>
        <w:pStyle w:val="Standard"/>
        <w:rPr>
          <w:b/>
        </w:rPr>
      </w:pPr>
    </w:p>
    <w:p w:rsidR="00CE4376" w:rsidRDefault="00196E20">
      <w:pPr>
        <w:pStyle w:val="Standard"/>
      </w:pPr>
      <w:r>
        <w:t>Problem Definition:   Detecting the in</w:t>
      </w:r>
      <w:r>
        <w:t>dependent sections of a given code</w:t>
      </w:r>
    </w:p>
    <w:p w:rsidR="00CE4376" w:rsidRDefault="00196E20">
      <w:pPr>
        <w:pStyle w:val="Standard"/>
      </w:pPr>
      <w:r>
        <w:t>.</w:t>
      </w:r>
    </w:p>
    <w:p w:rsidR="00CE4376" w:rsidRDefault="00196E20">
      <w:pPr>
        <w:pStyle w:val="Standard"/>
      </w:pPr>
      <w:r>
        <w:t xml:space="preserve">For detecting the patterns in the input code file and for taking necessary actions we use </w:t>
      </w:r>
      <w:proofErr w:type="spellStart"/>
      <w:r>
        <w:t>lex</w:t>
      </w:r>
      <w:proofErr w:type="spellEnd"/>
      <w:r>
        <w:t xml:space="preserve"> and </w:t>
      </w:r>
      <w:proofErr w:type="spellStart"/>
      <w:r>
        <w:t>yacc</w:t>
      </w:r>
      <w:proofErr w:type="spellEnd"/>
      <w:r>
        <w:t xml:space="preserve">. </w:t>
      </w:r>
      <w:proofErr w:type="spellStart"/>
      <w:r>
        <w:t>Lex</w:t>
      </w:r>
      <w:proofErr w:type="spellEnd"/>
      <w:r>
        <w:t xml:space="preserve"> divides a stream of input characters into meaningful units (lexemes), </w:t>
      </w:r>
      <w:proofErr w:type="gramStart"/>
      <w:r>
        <w:t>identifies  them</w:t>
      </w:r>
      <w:proofErr w:type="gramEnd"/>
      <w:r>
        <w:t xml:space="preserve"> (token) and pass the tok</w:t>
      </w:r>
      <w:r>
        <w:t xml:space="preserve">en to a parser generator, </w:t>
      </w:r>
      <w:proofErr w:type="spellStart"/>
      <w:r>
        <w:t>yacc</w:t>
      </w:r>
      <w:proofErr w:type="spellEnd"/>
      <w:r>
        <w:t xml:space="preserve">. </w:t>
      </w:r>
      <w:proofErr w:type="spellStart"/>
      <w:r>
        <w:t>Lex</w:t>
      </w:r>
      <w:proofErr w:type="spellEnd"/>
      <w:r>
        <w:t xml:space="preserve"> will read your patterns and generate C code for a lexical analyzer.</w:t>
      </w:r>
    </w:p>
    <w:p w:rsidR="00CE4376" w:rsidRDefault="00CE4376">
      <w:pPr>
        <w:pStyle w:val="Standard"/>
      </w:pPr>
    </w:p>
    <w:p w:rsidR="00CE4376" w:rsidRDefault="00196E20">
      <w:pPr>
        <w:pStyle w:val="Standard"/>
      </w:pPr>
      <w:proofErr w:type="spellStart"/>
      <w:r>
        <w:t>Lex</w:t>
      </w:r>
      <w:proofErr w:type="spellEnd"/>
      <w:r>
        <w:t xml:space="preserve"> rules for detecting the patterns from the given input file.</w:t>
      </w:r>
    </w:p>
    <w:p w:rsidR="00CE4376" w:rsidRDefault="00CE4376">
      <w:pPr>
        <w:pStyle w:val="Standard"/>
      </w:pPr>
    </w:p>
    <w:p w:rsidR="00CE4376" w:rsidRDefault="00196E20">
      <w:pPr>
        <w:pStyle w:val="Standard"/>
      </w:pPr>
      <w:r>
        <w:t>Meta character                     Matches</w:t>
      </w:r>
    </w:p>
    <w:p w:rsidR="00CE4376" w:rsidRDefault="00196E20">
      <w:pPr>
        <w:pStyle w:val="Standard"/>
      </w:pPr>
      <w:r>
        <w:t xml:space="preserve">.                    </w:t>
      </w:r>
      <w:r>
        <w:tab/>
      </w:r>
      <w:r>
        <w:tab/>
        <w:t xml:space="preserve"> </w:t>
      </w:r>
      <w:proofErr w:type="gramStart"/>
      <w:r>
        <w:t>any</w:t>
      </w:r>
      <w:proofErr w:type="gramEnd"/>
      <w:r>
        <w:t xml:space="preserve"> character </w:t>
      </w:r>
      <w:r>
        <w:t>except newline</w:t>
      </w:r>
    </w:p>
    <w:p w:rsidR="00CE4376" w:rsidRDefault="00196E20">
      <w:pPr>
        <w:pStyle w:val="Standard"/>
      </w:pPr>
      <w:r>
        <w:t xml:space="preserve">\n                 </w:t>
      </w:r>
      <w:r>
        <w:tab/>
      </w:r>
      <w:r>
        <w:tab/>
        <w:t xml:space="preserve"> newline</w:t>
      </w:r>
    </w:p>
    <w:p w:rsidR="00CE4376" w:rsidRDefault="00196E20">
      <w:pPr>
        <w:pStyle w:val="Standard"/>
      </w:pPr>
      <w:r>
        <w:t xml:space="preserve">*                </w:t>
      </w:r>
      <w:r>
        <w:tab/>
      </w:r>
      <w:r>
        <w:tab/>
        <w:t xml:space="preserve"> </w:t>
      </w:r>
      <w:proofErr w:type="gramStart"/>
      <w:r>
        <w:t>zero</w:t>
      </w:r>
      <w:proofErr w:type="gramEnd"/>
      <w:r>
        <w:t xml:space="preserve"> or more copies of the preceding expression</w:t>
      </w:r>
    </w:p>
    <w:p w:rsidR="00CE4376" w:rsidRDefault="00196E20">
      <w:pPr>
        <w:pStyle w:val="Standard"/>
      </w:pPr>
      <w:r>
        <w:t xml:space="preserve">+          </w:t>
      </w:r>
      <w:r>
        <w:tab/>
        <w:t xml:space="preserve">            </w:t>
      </w:r>
      <w:proofErr w:type="gramStart"/>
      <w:r>
        <w:t>one</w:t>
      </w:r>
      <w:proofErr w:type="gramEnd"/>
      <w:r>
        <w:t xml:space="preserve"> or more copies of the preceding expression</w:t>
      </w:r>
    </w:p>
    <w:p w:rsidR="00CE4376" w:rsidRDefault="00196E20">
      <w:pPr>
        <w:pStyle w:val="Standard"/>
      </w:pPr>
      <w:r>
        <w:t xml:space="preserve">?             </w:t>
      </w:r>
      <w:r>
        <w:tab/>
      </w:r>
      <w:r>
        <w:tab/>
      </w:r>
      <w:proofErr w:type="gramStart"/>
      <w:r>
        <w:t>zero</w:t>
      </w:r>
      <w:proofErr w:type="gramEnd"/>
      <w:r>
        <w:t xml:space="preserve"> or one copy of the preceding expression</w:t>
      </w:r>
    </w:p>
    <w:p w:rsidR="00CE4376" w:rsidRDefault="00196E20">
      <w:pPr>
        <w:pStyle w:val="Standard"/>
      </w:pPr>
      <w:r>
        <w:t xml:space="preserve"> ^         </w:t>
      </w:r>
      <w:r>
        <w:t xml:space="preserve">   </w:t>
      </w:r>
      <w:r>
        <w:tab/>
      </w:r>
      <w:r>
        <w:tab/>
        <w:t>beginning of line</w:t>
      </w:r>
    </w:p>
    <w:p w:rsidR="00CE4376" w:rsidRDefault="00196E20">
      <w:pPr>
        <w:pStyle w:val="Standard"/>
      </w:pPr>
      <w:r>
        <w:t xml:space="preserve">$             </w:t>
      </w:r>
      <w:r>
        <w:tab/>
      </w:r>
      <w:r>
        <w:tab/>
      </w:r>
      <w:proofErr w:type="gramStart"/>
      <w:r>
        <w:t>end</w:t>
      </w:r>
      <w:proofErr w:type="gramEnd"/>
      <w:r>
        <w:t xml:space="preserve"> of line</w:t>
      </w:r>
    </w:p>
    <w:p w:rsidR="00CE4376" w:rsidRDefault="00196E20">
      <w:pPr>
        <w:pStyle w:val="Standard"/>
      </w:pPr>
      <w:proofErr w:type="spellStart"/>
      <w:proofErr w:type="gramStart"/>
      <w:r>
        <w:t>a|b</w:t>
      </w:r>
      <w:proofErr w:type="spellEnd"/>
      <w:proofErr w:type="gramEnd"/>
      <w:r>
        <w:t xml:space="preserve">          </w:t>
      </w:r>
      <w:r>
        <w:tab/>
      </w:r>
      <w:r>
        <w:tab/>
        <w:t>a or b</w:t>
      </w:r>
    </w:p>
    <w:p w:rsidR="00CE4376" w:rsidRDefault="00196E20">
      <w:pPr>
        <w:pStyle w:val="Standard"/>
      </w:pPr>
      <w:r>
        <w:t>(</w:t>
      </w:r>
      <w:proofErr w:type="spellStart"/>
      <w:proofErr w:type="gramStart"/>
      <w:r>
        <w:t>ab</w:t>
      </w:r>
      <w:proofErr w:type="spellEnd"/>
      <w:proofErr w:type="gramEnd"/>
      <w:r>
        <w:t xml:space="preserve">)+      </w:t>
      </w:r>
      <w:r>
        <w:tab/>
      </w:r>
      <w:r>
        <w:tab/>
      </w:r>
      <w:proofErr w:type="gramStart"/>
      <w:r>
        <w:t>one</w:t>
      </w:r>
      <w:proofErr w:type="gramEnd"/>
      <w:r>
        <w:t xml:space="preserve"> or more copies of </w:t>
      </w:r>
      <w:proofErr w:type="spellStart"/>
      <w:r>
        <w:t>ab</w:t>
      </w:r>
      <w:proofErr w:type="spellEnd"/>
      <w:r>
        <w:t xml:space="preserve"> (grouping)</w:t>
      </w:r>
    </w:p>
    <w:p w:rsidR="00CE4376" w:rsidRDefault="00196E20">
      <w:pPr>
        <w:pStyle w:val="Standard"/>
      </w:pPr>
      <w:r>
        <w:t>"</w:t>
      </w:r>
      <w:proofErr w:type="spellStart"/>
      <w:r>
        <w:t>a+b</w:t>
      </w:r>
      <w:proofErr w:type="spellEnd"/>
      <w:r>
        <w:t xml:space="preserve">"     </w:t>
      </w:r>
      <w:r>
        <w:tab/>
      </w:r>
      <w:r>
        <w:tab/>
        <w:t>literal "</w:t>
      </w:r>
      <w:proofErr w:type="spellStart"/>
      <w:r>
        <w:t>a+b</w:t>
      </w:r>
      <w:proofErr w:type="spellEnd"/>
      <w:r>
        <w:t xml:space="preserve">" (C escapes still </w:t>
      </w:r>
      <w:proofErr w:type="spellStart"/>
      <w:r>
        <w:t>wor</w:t>
      </w:r>
      <w:proofErr w:type="spellEnd"/>
      <w:r>
        <w:t xml:space="preserve">     </w:t>
      </w:r>
    </w:p>
    <w:p w:rsidR="00CE4376" w:rsidRDefault="00196E20">
      <w:pPr>
        <w:pStyle w:val="Standard"/>
      </w:pPr>
      <w:r>
        <w:t xml:space="preserve">[ ]                  </w:t>
      </w:r>
      <w:r>
        <w:tab/>
        <w:t xml:space="preserve">           character class</w:t>
      </w:r>
    </w:p>
    <w:p w:rsidR="00CE4376" w:rsidRDefault="00CE4376">
      <w:pPr>
        <w:pStyle w:val="Standard"/>
      </w:pPr>
    </w:p>
    <w:p w:rsidR="00CE4376" w:rsidRDefault="00CE4376">
      <w:pPr>
        <w:pStyle w:val="Standard"/>
      </w:pPr>
    </w:p>
    <w:p w:rsidR="00CE4376" w:rsidRDefault="00196E20">
      <w:pPr>
        <w:pStyle w:val="Standard"/>
      </w:pPr>
      <w:proofErr w:type="gramStart"/>
      <w:r>
        <w:lastRenderedPageBreak/>
        <w:t xml:space="preserve">Tokens that we used in our </w:t>
      </w:r>
      <w:proofErr w:type="spellStart"/>
      <w:r>
        <w:t>lex</w:t>
      </w:r>
      <w:proofErr w:type="spellEnd"/>
      <w:r>
        <w:t xml:space="preserve"> </w:t>
      </w:r>
      <w:r>
        <w:t>code.</w:t>
      </w:r>
      <w:proofErr w:type="gramEnd"/>
    </w:p>
    <w:p w:rsidR="00CE4376" w:rsidRDefault="00CE4376">
      <w:pPr>
        <w:pStyle w:val="Standard"/>
      </w:pPr>
    </w:p>
    <w:p w:rsidR="00CE4376" w:rsidRDefault="00CE4376">
      <w:pPr>
        <w:pStyle w:val="Standard"/>
      </w:pPr>
    </w:p>
    <w:p w:rsidR="00CE4376" w:rsidRDefault="00CE4376">
      <w:pPr>
        <w:pStyle w:val="Standard"/>
      </w:pPr>
    </w:p>
    <w:p w:rsidR="00CE4376" w:rsidRDefault="00CE4376">
      <w:pPr>
        <w:pStyle w:val="Standard"/>
      </w:pPr>
    </w:p>
    <w:p w:rsidR="00CE4376" w:rsidRDefault="00196E20">
      <w:pPr>
        <w:pStyle w:val="Standard"/>
      </w:pPr>
      <w:proofErr w:type="spellStart"/>
      <w:r>
        <w:t>Metacharacters</w:t>
      </w:r>
      <w:proofErr w:type="spellEnd"/>
      <w:r>
        <w:t xml:space="preserve">                                                  Token name        </w:t>
      </w:r>
    </w:p>
    <w:p w:rsidR="00CE4376" w:rsidRDefault="00CE4376">
      <w:pPr>
        <w:pStyle w:val="Standard"/>
      </w:pPr>
    </w:p>
    <w:p w:rsidR="00CE4376" w:rsidRDefault="00196E20">
      <w:pPr>
        <w:pStyle w:val="Standard"/>
      </w:pPr>
      <w:r>
        <w:t>[</w:t>
      </w:r>
      <w:proofErr w:type="gramStart"/>
      <w:r>
        <w:t>a-zA-Z0-9</w:t>
      </w:r>
      <w:proofErr w:type="gramEnd"/>
      <w:r>
        <w:t>]+\</w:t>
      </w:r>
      <w:proofErr w:type="gramStart"/>
      <w:r>
        <w:t>.[</w:t>
      </w:r>
      <w:proofErr w:type="gramEnd"/>
      <w:r>
        <w:t>a-zA-Z0-9]+                            FILEN</w:t>
      </w:r>
    </w:p>
    <w:p w:rsidR="00CE4376" w:rsidRDefault="00196E20">
      <w:pPr>
        <w:pStyle w:val="Standard"/>
      </w:pPr>
      <w:r>
        <w:t>"</w:t>
      </w:r>
      <w:proofErr w:type="gramStart"/>
      <w:r>
        <w:t>main</w:t>
      </w:r>
      <w:proofErr w:type="gramEnd"/>
      <w:r>
        <w:t>"                                                              MAIN</w:t>
      </w:r>
    </w:p>
    <w:p w:rsidR="00CE4376" w:rsidRDefault="00196E20">
      <w:pPr>
        <w:pStyle w:val="Standard"/>
      </w:pPr>
      <w:proofErr w:type="gramStart"/>
      <w:r>
        <w:t>\(</w:t>
      </w:r>
      <w:proofErr w:type="gramEnd"/>
      <w:r>
        <w:t xml:space="preserve">                           </w:t>
      </w:r>
      <w:r>
        <w:t xml:space="preserve">                                            SOBRACE</w:t>
      </w:r>
    </w:p>
    <w:p w:rsidR="00CE4376" w:rsidRDefault="00196E20">
      <w:pPr>
        <w:pStyle w:val="Standard"/>
      </w:pPr>
      <w:r>
        <w:t>\)                                                                       SEBRACE</w:t>
      </w:r>
    </w:p>
    <w:p w:rsidR="00CE4376" w:rsidRDefault="00196E20">
      <w:pPr>
        <w:pStyle w:val="Standard"/>
      </w:pPr>
      <w:proofErr w:type="spellStart"/>
      <w:proofErr w:type="gramStart"/>
      <w:r>
        <w:t>int|float|char</w:t>
      </w:r>
      <w:proofErr w:type="spellEnd"/>
      <w:proofErr w:type="gramEnd"/>
      <w:r>
        <w:t xml:space="preserve">                                                      TYPE</w:t>
      </w:r>
    </w:p>
    <w:p w:rsidR="00CE4376" w:rsidRDefault="00196E20">
      <w:pPr>
        <w:pStyle w:val="Standard"/>
      </w:pPr>
      <w:r>
        <w:t xml:space="preserve">,                                           </w:t>
      </w:r>
      <w:r>
        <w:t xml:space="preserve">                              COMMA</w:t>
      </w:r>
    </w:p>
    <w:p w:rsidR="00CE4376" w:rsidRDefault="00196E20">
      <w:pPr>
        <w:pStyle w:val="Standard"/>
      </w:pPr>
      <w:r>
        <w:t>[0-9]+                                                                NUMBER</w:t>
      </w:r>
    </w:p>
    <w:p w:rsidR="00CE4376" w:rsidRDefault="00196E20">
      <w:pPr>
        <w:pStyle w:val="Standard"/>
      </w:pPr>
      <w:r>
        <w:t>[</w:t>
      </w:r>
      <w:proofErr w:type="gramStart"/>
      <w:r>
        <w:t>a-zA-Z0-9</w:t>
      </w:r>
      <w:proofErr w:type="gramEnd"/>
      <w:r>
        <w:t>]+                                                    WORD</w:t>
      </w:r>
    </w:p>
    <w:p w:rsidR="00CE4376" w:rsidRDefault="00196E20">
      <w:pPr>
        <w:pStyle w:val="Standard"/>
      </w:pPr>
      <w:r>
        <w:t>[+*-/]                                                                 OP</w:t>
      </w:r>
    </w:p>
    <w:p w:rsidR="00CE4376" w:rsidRDefault="00196E20">
      <w:pPr>
        <w:pStyle w:val="Standard"/>
      </w:pPr>
      <w:r>
        <w:t>\"                                                                       QUOTE</w:t>
      </w:r>
    </w:p>
    <w:p w:rsidR="00CE4376" w:rsidRDefault="00196E20">
      <w:pPr>
        <w:pStyle w:val="Standard"/>
      </w:pPr>
      <w:proofErr w:type="gramStart"/>
      <w:r>
        <w:t>\{</w:t>
      </w:r>
      <w:proofErr w:type="gramEnd"/>
      <w:r>
        <w:t xml:space="preserve">                                                                       OBRACE</w:t>
      </w:r>
    </w:p>
    <w:p w:rsidR="00CE4376" w:rsidRDefault="00196E20">
      <w:pPr>
        <w:pStyle w:val="Standard"/>
      </w:pPr>
      <w:r>
        <w:t>\}                                                                       EBRACE</w:t>
      </w:r>
    </w:p>
    <w:p w:rsidR="00CE4376" w:rsidRDefault="00196E20">
      <w:pPr>
        <w:pStyle w:val="Standard"/>
      </w:pPr>
      <w:r>
        <w:t xml:space="preserve">\]     </w:t>
      </w:r>
      <w:r>
        <w:t xml:space="preserve">                                                                   SQEBRACE</w:t>
      </w:r>
    </w:p>
    <w:p w:rsidR="00CE4376" w:rsidRDefault="00196E20">
      <w:pPr>
        <w:pStyle w:val="Standard"/>
      </w:pPr>
      <w:proofErr w:type="gramStart"/>
      <w:r>
        <w:t>\[</w:t>
      </w:r>
      <w:proofErr w:type="gramEnd"/>
      <w:r>
        <w:t xml:space="preserve">                                                                        SQOBRACE</w:t>
      </w:r>
    </w:p>
    <w:p w:rsidR="00CE4376" w:rsidRDefault="00196E20">
      <w:pPr>
        <w:pStyle w:val="Standard"/>
      </w:pPr>
      <w:r>
        <w:t>;                                                                         SEMICOLON</w:t>
      </w:r>
    </w:p>
    <w:p w:rsidR="00CE4376" w:rsidRDefault="00196E20">
      <w:pPr>
        <w:pStyle w:val="Standard"/>
      </w:pPr>
      <w:r>
        <w:t xml:space="preserve">\&gt;           </w:t>
      </w:r>
      <w:r>
        <w:t xml:space="preserve">                                                            GT</w:t>
      </w:r>
    </w:p>
    <w:p w:rsidR="00CE4376" w:rsidRDefault="00196E20">
      <w:pPr>
        <w:pStyle w:val="Standard"/>
      </w:pPr>
      <w:r>
        <w:t>\&lt;                                                                       LT</w:t>
      </w:r>
    </w:p>
    <w:p w:rsidR="00CE4376" w:rsidRDefault="00196E20">
      <w:pPr>
        <w:pStyle w:val="Standard"/>
      </w:pPr>
      <w:r>
        <w:t>\!                                                                        NOT</w:t>
      </w:r>
    </w:p>
    <w:p w:rsidR="00CE4376" w:rsidRDefault="00196E20">
      <w:pPr>
        <w:pStyle w:val="Standard"/>
      </w:pPr>
      <w:r>
        <w:t xml:space="preserve">=                                      </w:t>
      </w:r>
      <w:r>
        <w:t xml:space="preserve">                                  EQ</w:t>
      </w:r>
    </w:p>
    <w:p w:rsidR="00CE4376" w:rsidRDefault="00196E20">
      <w:pPr>
        <w:pStyle w:val="Standard"/>
      </w:pPr>
      <w:r>
        <w:t xml:space="preserve">            </w:t>
      </w:r>
    </w:p>
    <w:p w:rsidR="00CE4376" w:rsidRDefault="00CE4376">
      <w:pPr>
        <w:pStyle w:val="Standard"/>
      </w:pPr>
    </w:p>
    <w:p w:rsidR="00CE4376" w:rsidRDefault="00196E20">
      <w:pPr>
        <w:pStyle w:val="Standard"/>
        <w:rPr>
          <w:b/>
        </w:rPr>
      </w:pPr>
      <w:r>
        <w:rPr>
          <w:b/>
        </w:rPr>
        <w:t>Working:</w:t>
      </w:r>
    </w:p>
    <w:p w:rsidR="00CE4376" w:rsidRDefault="00CE4376">
      <w:pPr>
        <w:pStyle w:val="Standard"/>
      </w:pPr>
    </w:p>
    <w:p w:rsidR="00CE4376" w:rsidRDefault="00196E20">
      <w:pPr>
        <w:pStyle w:val="Standard"/>
      </w:pPr>
      <w:proofErr w:type="spellStart"/>
      <w:r>
        <w:t>Lex</w:t>
      </w:r>
      <w:proofErr w:type="spellEnd"/>
      <w:r>
        <w:t xml:space="preserve"> code detects the patterns in the input file and returns the respective tokens to another C file.</w:t>
      </w:r>
    </w:p>
    <w:p w:rsidR="00CE4376" w:rsidRDefault="00196E20">
      <w:pPr>
        <w:pStyle w:val="Standard"/>
      </w:pPr>
      <w:r>
        <w:t xml:space="preserve">The </w:t>
      </w:r>
      <w:proofErr w:type="spellStart"/>
      <w:r>
        <w:t>yacc</w:t>
      </w:r>
      <w:proofErr w:type="spellEnd"/>
      <w:r>
        <w:t xml:space="preserve"> file detects the order of tokens and performs some action.</w:t>
      </w:r>
    </w:p>
    <w:p w:rsidR="00CE4376" w:rsidRDefault="00CE4376">
      <w:pPr>
        <w:pStyle w:val="Standard"/>
      </w:pPr>
    </w:p>
    <w:p w:rsidR="00CE4376" w:rsidRDefault="00CE4376">
      <w:pPr>
        <w:pStyle w:val="Standard"/>
      </w:pPr>
    </w:p>
    <w:p w:rsidR="00CE4376" w:rsidRDefault="00196E20">
      <w:pPr>
        <w:pStyle w:val="Standard"/>
        <w:rPr>
          <w:b/>
        </w:rPr>
      </w:pPr>
      <w:r>
        <w:rPr>
          <w:b/>
        </w:rPr>
        <w:t>Algorithm</w:t>
      </w:r>
    </w:p>
    <w:p w:rsidR="00CE4376" w:rsidRDefault="00CE4376">
      <w:pPr>
        <w:pStyle w:val="Standard"/>
      </w:pPr>
    </w:p>
    <w:p w:rsidR="00CE4376" w:rsidRDefault="00196E20">
      <w:pPr>
        <w:pStyle w:val="Standard"/>
        <w:numPr>
          <w:ilvl w:val="0"/>
          <w:numId w:val="1"/>
        </w:numPr>
      </w:pPr>
      <w:r>
        <w:t>If the Syntax</w:t>
      </w:r>
      <w:r>
        <w:t xml:space="preserve"> in the input file does not match with the defined rules in </w:t>
      </w:r>
      <w:proofErr w:type="spellStart"/>
      <w:r>
        <w:t>Lex</w:t>
      </w:r>
      <w:proofErr w:type="spellEnd"/>
      <w:r>
        <w:t xml:space="preserve"> the </w:t>
      </w:r>
      <w:proofErr w:type="spellStart"/>
      <w:r>
        <w:t>Yacc</w:t>
      </w:r>
      <w:proofErr w:type="spellEnd"/>
      <w:r>
        <w:t xml:space="preserve"> file returns standard syntax error message.</w:t>
      </w:r>
    </w:p>
    <w:p w:rsidR="00CE4376" w:rsidRDefault="00196E20">
      <w:pPr>
        <w:pStyle w:val="Standard"/>
        <w:numPr>
          <w:ilvl w:val="0"/>
          <w:numId w:val="1"/>
        </w:numPr>
      </w:pPr>
      <w:r>
        <w:t xml:space="preserve">Whenever </w:t>
      </w:r>
      <w:proofErr w:type="spellStart"/>
      <w:r>
        <w:t>lex</w:t>
      </w:r>
      <w:proofErr w:type="spellEnd"/>
      <w:r>
        <w:t xml:space="preserve"> code encounters a variable, it passes the token named WORD to </w:t>
      </w:r>
      <w:proofErr w:type="spellStart"/>
      <w:r>
        <w:t>yacc</w:t>
      </w:r>
      <w:proofErr w:type="spellEnd"/>
      <w:r>
        <w:t xml:space="preserve"> program</w:t>
      </w:r>
      <w:proofErr w:type="gramStart"/>
      <w:r>
        <w:t>..</w:t>
      </w:r>
      <w:proofErr w:type="gramEnd"/>
      <w:r>
        <w:t xml:space="preserve"> IT checks that WORD in 3-D array of variables, wh</w:t>
      </w:r>
      <w:r>
        <w:t>ere one dimension is used for storing variables and the second dimension is used to store whether the variable is READ OR WRITTEN in a line, where each line represents a row in the second dimension.</w:t>
      </w:r>
    </w:p>
    <w:p w:rsidR="00CE4376" w:rsidRDefault="00196E20">
      <w:pPr>
        <w:pStyle w:val="Standard"/>
        <w:numPr>
          <w:ilvl w:val="0"/>
          <w:numId w:val="1"/>
        </w:numPr>
      </w:pPr>
      <w:r>
        <w:t xml:space="preserve">The SEMICOLON token is used to know the end of the line. </w:t>
      </w:r>
      <w:r>
        <w:t>Whenever it encounter “=” it passes EQ token.</w:t>
      </w:r>
    </w:p>
    <w:p w:rsidR="00CE4376" w:rsidRDefault="00196E20">
      <w:pPr>
        <w:pStyle w:val="Standard"/>
        <w:numPr>
          <w:ilvl w:val="0"/>
          <w:numId w:val="1"/>
        </w:numPr>
      </w:pPr>
      <w:r>
        <w:t xml:space="preserve">The WORDS which are right side of EQ token are stored as READ and WORDS on the left side of EQ </w:t>
      </w:r>
      <w:proofErr w:type="gramStart"/>
      <w:r>
        <w:t>are  stored</w:t>
      </w:r>
      <w:proofErr w:type="gramEnd"/>
      <w:r>
        <w:t xml:space="preserve"> as WRITTEN.</w:t>
      </w:r>
    </w:p>
    <w:p w:rsidR="00CE4376" w:rsidRDefault="00196E20">
      <w:pPr>
        <w:pStyle w:val="Standard"/>
        <w:numPr>
          <w:ilvl w:val="0"/>
          <w:numId w:val="1"/>
        </w:numPr>
      </w:pPr>
      <w:r>
        <w:t>In conditional statements the variables on left and right side of “=” are stored as READ.</w:t>
      </w:r>
    </w:p>
    <w:p w:rsidR="00CE4376" w:rsidRDefault="00196E20">
      <w:pPr>
        <w:pStyle w:val="Standard"/>
        <w:numPr>
          <w:ilvl w:val="0"/>
          <w:numId w:val="1"/>
        </w:numPr>
      </w:pPr>
      <w:r>
        <w:t xml:space="preserve">Whenever it FORTOK ,MAIN token or WORD token followed by SOBRACE there we </w:t>
      </w:r>
      <w:r>
        <w:lastRenderedPageBreak/>
        <w:t>consider it as the starting point of FOR loop ,Main ,User defined functions and  EBRACE as ending point of them.</w:t>
      </w:r>
    </w:p>
    <w:p w:rsidR="00CE4376" w:rsidRDefault="00CE4376">
      <w:pPr>
        <w:pStyle w:val="Standard"/>
      </w:pPr>
    </w:p>
    <w:p w:rsidR="00CE4376" w:rsidRDefault="00CE4376">
      <w:pPr>
        <w:pStyle w:val="Standard"/>
      </w:pPr>
    </w:p>
    <w:p w:rsidR="00CE4376" w:rsidRDefault="00CE4376">
      <w:pPr>
        <w:pStyle w:val="Standard"/>
      </w:pPr>
    </w:p>
    <w:p w:rsidR="00CE4376" w:rsidRDefault="00196E20">
      <w:pPr>
        <w:pStyle w:val="Standard"/>
        <w:rPr>
          <w:b/>
        </w:rPr>
      </w:pPr>
      <w:r>
        <w:rPr>
          <w:b/>
        </w:rPr>
        <w:t>Critical view:</w:t>
      </w:r>
    </w:p>
    <w:p w:rsidR="00CE4376" w:rsidRDefault="00CE4376">
      <w:pPr>
        <w:pStyle w:val="Standard"/>
      </w:pPr>
    </w:p>
    <w:p w:rsidR="00CE4376" w:rsidRDefault="00196E20">
      <w:pPr>
        <w:pStyle w:val="Standard"/>
        <w:numPr>
          <w:ilvl w:val="0"/>
          <w:numId w:val="2"/>
        </w:numPr>
      </w:pPr>
      <w:r>
        <w:t>We were not able to know the dependencies of array</w:t>
      </w:r>
      <w:r>
        <w:t xml:space="preserve"> variables in looping.</w:t>
      </w:r>
    </w:p>
    <w:p w:rsidR="00CE4376" w:rsidRDefault="00196E20">
      <w:pPr>
        <w:pStyle w:val="Standard"/>
        <w:numPr>
          <w:ilvl w:val="0"/>
          <w:numId w:val="2"/>
        </w:numPr>
      </w:pPr>
      <w:r>
        <w:t>We tried to store the values of variable in the 3</w:t>
      </w:r>
      <w:r>
        <w:rPr>
          <w:vertAlign w:val="superscript"/>
        </w:rPr>
        <w:t>rd</w:t>
      </w:r>
      <w:r>
        <w:t xml:space="preserve"> dimension of array but we failed.</w:t>
      </w:r>
    </w:p>
    <w:p w:rsidR="00CE4376" w:rsidRDefault="00196E20">
      <w:pPr>
        <w:pStyle w:val="Standard"/>
        <w:numPr>
          <w:ilvl w:val="0"/>
          <w:numId w:val="2"/>
        </w:numPr>
      </w:pPr>
      <w:r>
        <w:t>We further plan to implement these concepts to make an Auto parallelizing compiler by using the concepts of threading to thread independent section</w:t>
      </w:r>
      <w:r>
        <w:t>s of the code.</w:t>
      </w:r>
    </w:p>
    <w:p w:rsidR="00CE4376" w:rsidRDefault="00CE4376">
      <w:pPr>
        <w:pStyle w:val="Standard"/>
      </w:pPr>
    </w:p>
    <w:p w:rsidR="00CE4376" w:rsidRDefault="00CE4376">
      <w:pPr>
        <w:pStyle w:val="Standard"/>
      </w:pPr>
    </w:p>
    <w:p w:rsidR="00CE4376" w:rsidRDefault="00196E20">
      <w:pPr>
        <w:pStyle w:val="Standard"/>
        <w:rPr>
          <w:b/>
        </w:rPr>
      </w:pPr>
      <w:r>
        <w:rPr>
          <w:b/>
        </w:rPr>
        <w:t>Conclusion:</w:t>
      </w:r>
    </w:p>
    <w:p w:rsidR="00CE4376" w:rsidRDefault="00CE4376">
      <w:pPr>
        <w:pStyle w:val="Standard"/>
      </w:pPr>
    </w:p>
    <w:p w:rsidR="00CE4376" w:rsidRDefault="00196E20">
      <w:pPr>
        <w:pStyle w:val="Standard"/>
        <w:numPr>
          <w:ilvl w:val="0"/>
          <w:numId w:val="3"/>
        </w:numPr>
      </w:pPr>
      <w:r>
        <w:t>We found out the dependencies of variables from the given user code.</w:t>
      </w:r>
    </w:p>
    <w:p w:rsidR="00CE4376" w:rsidRDefault="00196E20">
      <w:pPr>
        <w:pStyle w:val="Standard"/>
        <w:numPr>
          <w:ilvl w:val="0"/>
          <w:numId w:val="3"/>
        </w:numPr>
      </w:pPr>
      <w:r>
        <w:t xml:space="preserve">We also found out where the MAIN </w:t>
      </w:r>
      <w:proofErr w:type="spellStart"/>
      <w:r>
        <w:t>function</w:t>
      </w:r>
      <w:proofErr w:type="gramStart"/>
      <w:r>
        <w:t>,User</w:t>
      </w:r>
      <w:proofErr w:type="spellEnd"/>
      <w:proofErr w:type="gramEnd"/>
      <w:r>
        <w:t xml:space="preserve"> defined function, FOR loop begins and ends.</w:t>
      </w:r>
    </w:p>
    <w:p w:rsidR="00CE4376" w:rsidRDefault="00CE4376">
      <w:pPr>
        <w:pStyle w:val="Standard"/>
      </w:pPr>
    </w:p>
    <w:p w:rsidR="00CE4376" w:rsidRDefault="00196E20">
      <w:pPr>
        <w:pStyle w:val="Standard"/>
        <w:rPr>
          <w:b/>
        </w:rPr>
      </w:pPr>
      <w:r>
        <w:rPr>
          <w:b/>
        </w:rPr>
        <w:t>References:</w:t>
      </w:r>
    </w:p>
    <w:p w:rsidR="00CE4376" w:rsidRDefault="00CE4376">
      <w:pPr>
        <w:pStyle w:val="Standard"/>
      </w:pPr>
    </w:p>
    <w:p w:rsidR="00CE4376" w:rsidRDefault="00196E20">
      <w:pPr>
        <w:pStyle w:val="Standard"/>
      </w:pPr>
      <w:r>
        <w:t xml:space="preserve"> </w:t>
      </w:r>
      <w:hyperlink r:id="rId9" w:history="1">
        <w:r>
          <w:rPr>
            <w:rStyle w:val="Hyperlink"/>
          </w:rPr>
          <w:t>http://epaperpress.com/lexandyacc/</w:t>
        </w:r>
      </w:hyperlink>
    </w:p>
    <w:p w:rsidR="00CE4376" w:rsidRDefault="00196E20">
      <w:pPr>
        <w:pStyle w:val="Standard"/>
      </w:pPr>
      <w:r>
        <w:t xml:space="preserve"> </w:t>
      </w:r>
      <w:hyperlink r:id="rId10" w:history="1">
        <w:r>
          <w:rPr>
            <w:rStyle w:val="Hyperlink"/>
          </w:rPr>
          <w:t>http://tldp.org/HOWTO/pdf/Lex-YACC-HOWTO.pdf</w:t>
        </w:r>
      </w:hyperlink>
    </w:p>
    <w:p w:rsidR="00CE4376" w:rsidRDefault="00CE4376">
      <w:pPr>
        <w:pStyle w:val="Standard"/>
      </w:pPr>
    </w:p>
    <w:p w:rsidR="00CE4376" w:rsidRDefault="00CE4376">
      <w:pPr>
        <w:pStyle w:val="Standard"/>
      </w:pPr>
    </w:p>
    <w:p w:rsidR="00CE4376" w:rsidRDefault="00196E20">
      <w:pPr>
        <w:pStyle w:val="Standard"/>
        <w:rPr>
          <w:b/>
        </w:rPr>
      </w:pPr>
      <w:r>
        <w:rPr>
          <w:b/>
        </w:rPr>
        <w:t>Code:</w:t>
      </w:r>
    </w:p>
    <w:p w:rsidR="00CE4376" w:rsidRDefault="00CE4376">
      <w:pPr>
        <w:pStyle w:val="Standard"/>
        <w:rPr>
          <w:b/>
        </w:rPr>
      </w:pPr>
    </w:p>
    <w:p w:rsidR="00CE4376" w:rsidRDefault="00346BA6">
      <w:pPr>
        <w:pStyle w:val="Standard"/>
        <w:rPr>
          <w:b/>
        </w:rPr>
      </w:pPr>
      <w:r>
        <w:rPr>
          <w:b/>
        </w:rPr>
        <w:t xml:space="preserve">Sample Input file: </w:t>
      </w:r>
      <w:proofErr w:type="spellStart"/>
      <w:r>
        <w:rPr>
          <w:b/>
        </w:rPr>
        <w:t>inputfile</w:t>
      </w:r>
      <w:proofErr w:type="spellEnd"/>
    </w:p>
    <w:p w:rsidR="00CE4376" w:rsidRDefault="00CE4376">
      <w:pPr>
        <w:pStyle w:val="Standard"/>
        <w:rPr>
          <w:b/>
        </w:rPr>
      </w:pPr>
    </w:p>
    <w:p w:rsidR="00346BA6" w:rsidRDefault="00346BA6" w:rsidP="00346BA6">
      <w:pPr>
        <w:pStyle w:val="Standard"/>
      </w:pPr>
      <w:r>
        <w:t>#include&lt;</w:t>
      </w:r>
      <w:proofErr w:type="spellStart"/>
      <w:r>
        <w:t>stdio.h</w:t>
      </w:r>
      <w:proofErr w:type="spellEnd"/>
      <w:r>
        <w:t>&gt;</w:t>
      </w:r>
    </w:p>
    <w:p w:rsidR="00346BA6" w:rsidRDefault="00346BA6" w:rsidP="00346BA6">
      <w:pPr>
        <w:pStyle w:val="Standard"/>
      </w:pPr>
      <w:r>
        <w:t>#include&lt;</w:t>
      </w:r>
      <w:proofErr w:type="spellStart"/>
      <w:r>
        <w:t>stdlib.h</w:t>
      </w:r>
      <w:proofErr w:type="spellEnd"/>
      <w:r>
        <w:t>&gt;</w:t>
      </w:r>
    </w:p>
    <w:p w:rsidR="00346BA6" w:rsidRDefault="00346BA6" w:rsidP="00346BA6">
      <w:pPr>
        <w:pStyle w:val="Standard"/>
      </w:pPr>
    </w:p>
    <w:p w:rsidR="00346BA6" w:rsidRDefault="00346BA6" w:rsidP="00346BA6">
      <w:pPr>
        <w:pStyle w:val="Standard"/>
      </w:pPr>
      <w:proofErr w:type="spellStart"/>
      <w:proofErr w:type="gramStart"/>
      <w:r>
        <w:t>int</w:t>
      </w:r>
      <w:proofErr w:type="spellEnd"/>
      <w:proofErr w:type="gramEnd"/>
      <w:r>
        <w:t xml:space="preserve"> a;</w:t>
      </w:r>
    </w:p>
    <w:p w:rsidR="00346BA6" w:rsidRDefault="00346BA6" w:rsidP="00346BA6">
      <w:pPr>
        <w:pStyle w:val="Standard"/>
      </w:pPr>
      <w:proofErr w:type="spellStart"/>
      <w:proofErr w:type="gramStart"/>
      <w:r>
        <w:t>int</w:t>
      </w:r>
      <w:proofErr w:type="spellEnd"/>
      <w:proofErr w:type="gramEnd"/>
      <w:r>
        <w:t xml:space="preserve"> </w:t>
      </w:r>
      <w:proofErr w:type="spellStart"/>
      <w:r>
        <w:t>a,b,c</w:t>
      </w:r>
      <w:proofErr w:type="spellEnd"/>
      <w:r>
        <w:t>;</w:t>
      </w:r>
    </w:p>
    <w:p w:rsidR="00346BA6" w:rsidRDefault="00346BA6" w:rsidP="00346BA6">
      <w:pPr>
        <w:pStyle w:val="Standard"/>
      </w:pPr>
      <w:proofErr w:type="gramStart"/>
      <w:r>
        <w:t>main(</w:t>
      </w:r>
      <w:proofErr w:type="gramEnd"/>
      <w:r>
        <w:t>){</w:t>
      </w:r>
    </w:p>
    <w:p w:rsidR="00346BA6" w:rsidRDefault="00346BA6" w:rsidP="00346BA6">
      <w:pPr>
        <w:pStyle w:val="Standard"/>
      </w:pPr>
      <w:proofErr w:type="spellStart"/>
      <w:proofErr w:type="gramStart"/>
      <w:r>
        <w:t>int</w:t>
      </w:r>
      <w:proofErr w:type="spellEnd"/>
      <w:proofErr w:type="gramEnd"/>
      <w:r>
        <w:t xml:space="preserve"> a;</w:t>
      </w:r>
    </w:p>
    <w:p w:rsidR="00346BA6" w:rsidRDefault="00346BA6" w:rsidP="00346BA6">
      <w:pPr>
        <w:pStyle w:val="Standard"/>
      </w:pPr>
      <w:proofErr w:type="gramStart"/>
      <w:r>
        <w:t>a</w:t>
      </w:r>
      <w:proofErr w:type="gramEnd"/>
      <w:r>
        <w:t>++;</w:t>
      </w:r>
    </w:p>
    <w:p w:rsidR="00346BA6" w:rsidRDefault="00346BA6" w:rsidP="00346BA6">
      <w:pPr>
        <w:pStyle w:val="Standard"/>
      </w:pPr>
      <w:proofErr w:type="gramStart"/>
      <w:r>
        <w:t>b[</w:t>
      </w:r>
      <w:proofErr w:type="gramEnd"/>
      <w:r>
        <w:t>i]=b[i+1]+j;</w:t>
      </w:r>
    </w:p>
    <w:p w:rsidR="00346BA6" w:rsidRDefault="00346BA6" w:rsidP="00346BA6">
      <w:pPr>
        <w:pStyle w:val="Standard"/>
      </w:pPr>
      <w:proofErr w:type="gramStart"/>
      <w:r>
        <w:t>for(</w:t>
      </w:r>
      <w:proofErr w:type="gramEnd"/>
      <w:r>
        <w:t>i=0;;){</w:t>
      </w:r>
    </w:p>
    <w:p w:rsidR="00346BA6" w:rsidRDefault="00346BA6" w:rsidP="00346BA6">
      <w:pPr>
        <w:pStyle w:val="Standard"/>
      </w:pPr>
      <w:proofErr w:type="gramStart"/>
      <w:r>
        <w:t>k</w:t>
      </w:r>
      <w:proofErr w:type="gramEnd"/>
      <w:r>
        <w:t>++;</w:t>
      </w:r>
    </w:p>
    <w:p w:rsidR="00346BA6" w:rsidRDefault="00346BA6" w:rsidP="00346BA6">
      <w:pPr>
        <w:pStyle w:val="Standard"/>
      </w:pPr>
      <w:r>
        <w:t>}</w:t>
      </w:r>
    </w:p>
    <w:p w:rsidR="00346BA6" w:rsidRDefault="00346BA6" w:rsidP="00346BA6">
      <w:pPr>
        <w:pStyle w:val="Standard"/>
      </w:pPr>
      <w:proofErr w:type="spellStart"/>
      <w:proofErr w:type="gramStart"/>
      <w:r>
        <w:t>int</w:t>
      </w:r>
      <w:proofErr w:type="spellEnd"/>
      <w:proofErr w:type="gramEnd"/>
      <w:r>
        <w:t xml:space="preserve"> a;</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spellStart"/>
      <w:proofErr w:type="gramStart"/>
      <w:r>
        <w:t>int</w:t>
      </w:r>
      <w:proofErr w:type="spellEnd"/>
      <w:proofErr w:type="gramEnd"/>
      <w:r>
        <w:t xml:space="preserve"> root(){</w:t>
      </w:r>
    </w:p>
    <w:p w:rsidR="00346BA6" w:rsidRDefault="00346BA6" w:rsidP="00346BA6">
      <w:pPr>
        <w:pStyle w:val="Standard"/>
      </w:pPr>
      <w:proofErr w:type="spellStart"/>
      <w:proofErr w:type="gramStart"/>
      <w:r>
        <w:t>kpkr</w:t>
      </w:r>
      <w:proofErr w:type="spellEnd"/>
      <w:r>
        <w:t>=</w:t>
      </w:r>
      <w:proofErr w:type="gramEnd"/>
      <w:r>
        <w:t>1;</w:t>
      </w:r>
    </w:p>
    <w:p w:rsidR="00CE4376" w:rsidRDefault="00346BA6" w:rsidP="00346BA6">
      <w:pPr>
        <w:pStyle w:val="Standard"/>
      </w:pPr>
      <w:r>
        <w:t>}</w:t>
      </w:r>
    </w:p>
    <w:p w:rsidR="00346BA6" w:rsidRDefault="00346BA6">
      <w:pPr>
        <w:pStyle w:val="Standard"/>
      </w:pPr>
    </w:p>
    <w:p w:rsidR="00CE4376" w:rsidRDefault="00CE4376">
      <w:pPr>
        <w:pStyle w:val="Standard"/>
      </w:pPr>
    </w:p>
    <w:p w:rsidR="00CE4376" w:rsidRDefault="00346BA6">
      <w:pPr>
        <w:pStyle w:val="Standard"/>
        <w:rPr>
          <w:b/>
        </w:rPr>
      </w:pPr>
      <w:r>
        <w:rPr>
          <w:b/>
        </w:rPr>
        <w:lastRenderedPageBreak/>
        <w:t xml:space="preserve">Sample output file: </w:t>
      </w:r>
      <w:proofErr w:type="spellStart"/>
      <w:r>
        <w:rPr>
          <w:b/>
        </w:rPr>
        <w:t>outputfile</w:t>
      </w:r>
      <w:proofErr w:type="spellEnd"/>
    </w:p>
    <w:p w:rsidR="00CE4376" w:rsidRDefault="00CE4376">
      <w:pPr>
        <w:pStyle w:val="Standard"/>
      </w:pPr>
    </w:p>
    <w:p w:rsidR="00CE4376" w:rsidRDefault="00CE4376">
      <w:pPr>
        <w:pStyle w:val="Standard"/>
      </w:pPr>
    </w:p>
    <w:p w:rsidR="00346BA6" w:rsidRDefault="00346BA6" w:rsidP="00346BA6">
      <w:pPr>
        <w:pStyle w:val="Standard"/>
      </w:pPr>
      <w:proofErr w:type="gramStart"/>
      <w:r>
        <w:t>main</w:t>
      </w:r>
      <w:proofErr w:type="gramEnd"/>
      <w:r>
        <w:t xml:space="preserve"> at line : 5</w:t>
      </w:r>
    </w:p>
    <w:p w:rsidR="00346BA6" w:rsidRDefault="00346BA6" w:rsidP="00346BA6">
      <w:pPr>
        <w:pStyle w:val="Standard"/>
      </w:pPr>
      <w:proofErr w:type="gramStart"/>
      <w:r>
        <w:t>for</w:t>
      </w:r>
      <w:proofErr w:type="gramEnd"/>
      <w:r>
        <w:t xml:space="preserve"> loop started at line : 8</w:t>
      </w:r>
    </w:p>
    <w:p w:rsidR="00346BA6" w:rsidRDefault="00346BA6" w:rsidP="00346BA6">
      <w:pPr>
        <w:pStyle w:val="Standard"/>
      </w:pPr>
      <w:proofErr w:type="gramStart"/>
      <w:r>
        <w:t>for</w:t>
      </w:r>
      <w:proofErr w:type="gramEnd"/>
      <w:r>
        <w:t xml:space="preserve"> loop ended at line : 12</w:t>
      </w:r>
    </w:p>
    <w:p w:rsidR="00346BA6" w:rsidRDefault="00346BA6" w:rsidP="00346BA6">
      <w:pPr>
        <w:pStyle w:val="Standard"/>
      </w:pPr>
      <w:proofErr w:type="gramStart"/>
      <w:r>
        <w:t>main</w:t>
      </w:r>
      <w:proofErr w:type="gramEnd"/>
      <w:r>
        <w:t xml:space="preserve"> ended at line : 13</w:t>
      </w:r>
    </w:p>
    <w:p w:rsidR="00346BA6" w:rsidRDefault="00346BA6" w:rsidP="00346BA6">
      <w:pPr>
        <w:pStyle w:val="Standard"/>
      </w:pPr>
      <w:proofErr w:type="gramStart"/>
      <w:r>
        <w:t>root</w:t>
      </w:r>
      <w:proofErr w:type="gramEnd"/>
      <w:r>
        <w:t xml:space="preserve"> started at line : 13</w:t>
      </w:r>
    </w:p>
    <w:p w:rsidR="00346BA6" w:rsidRDefault="00346BA6" w:rsidP="00346BA6">
      <w:pPr>
        <w:pStyle w:val="Standard"/>
      </w:pPr>
      <w:proofErr w:type="gramStart"/>
      <w:r>
        <w:t>root</w:t>
      </w:r>
      <w:proofErr w:type="gramEnd"/>
      <w:r>
        <w:t xml:space="preserve"> ended at line : 14</w:t>
      </w:r>
    </w:p>
    <w:p w:rsidR="00346BA6" w:rsidRDefault="00346BA6" w:rsidP="00346BA6">
      <w:pPr>
        <w:pStyle w:val="Standard"/>
      </w:pPr>
      <w:bookmarkStart w:id="0" w:name="_GoBack"/>
      <w:bookmarkEnd w:id="0"/>
    </w:p>
    <w:p w:rsidR="00346BA6" w:rsidRDefault="00346BA6" w:rsidP="00346BA6">
      <w:pPr>
        <w:pStyle w:val="Standard"/>
      </w:pPr>
      <w:r>
        <w:t>14 6</w:t>
      </w:r>
    </w:p>
    <w:p w:rsidR="00346BA6" w:rsidRDefault="00346BA6" w:rsidP="00346BA6">
      <w:pPr>
        <w:pStyle w:val="Standard"/>
      </w:pPr>
      <w:r>
        <w:t xml:space="preserve">    </w:t>
      </w:r>
      <w:proofErr w:type="gramStart"/>
      <w:r>
        <w:t>a</w:t>
      </w:r>
      <w:proofErr w:type="gramEnd"/>
      <w:r>
        <w:t xml:space="preserve">    j    b  </w:t>
      </w:r>
      <w:r>
        <w:t xml:space="preserve">   i    </w:t>
      </w:r>
      <w:r>
        <w:t xml:space="preserve">k </w:t>
      </w:r>
      <w:r>
        <w:t xml:space="preserve">  </w:t>
      </w:r>
      <w:proofErr w:type="spellStart"/>
      <w:r>
        <w:t>kpkr</w:t>
      </w:r>
      <w:proofErr w:type="spellEnd"/>
    </w:p>
    <w:p w:rsidR="00346BA6" w:rsidRDefault="00346BA6" w:rsidP="00346BA6">
      <w:pPr>
        <w:pStyle w:val="Standard"/>
      </w:pPr>
      <w:r>
        <w:t xml:space="preserve">    0    0    0    0    0    0</w:t>
      </w:r>
    </w:p>
    <w:p w:rsidR="00346BA6" w:rsidRDefault="00346BA6" w:rsidP="00346BA6">
      <w:pPr>
        <w:pStyle w:val="Standard"/>
      </w:pPr>
      <w:r>
        <w:t xml:space="preserve">    0    0    0    0    0    0</w:t>
      </w:r>
    </w:p>
    <w:p w:rsidR="00346BA6" w:rsidRDefault="00346BA6" w:rsidP="00346BA6">
      <w:pPr>
        <w:pStyle w:val="Standard"/>
      </w:pPr>
      <w:r>
        <w:t xml:space="preserve">    0    0    0    0    0    0</w:t>
      </w:r>
    </w:p>
    <w:p w:rsidR="00346BA6" w:rsidRDefault="00346BA6" w:rsidP="00346BA6">
      <w:pPr>
        <w:pStyle w:val="Standard"/>
      </w:pPr>
      <w:r>
        <w:t xml:space="preserve">    0    0    0    0    0    0</w:t>
      </w:r>
    </w:p>
    <w:p w:rsidR="00346BA6" w:rsidRDefault="00346BA6" w:rsidP="00346BA6">
      <w:pPr>
        <w:pStyle w:val="Standard"/>
      </w:pPr>
      <w:r>
        <w:t xml:space="preserve">    0    0    0    0    0    0</w:t>
      </w:r>
    </w:p>
    <w:p w:rsidR="00346BA6" w:rsidRDefault="00346BA6" w:rsidP="00346BA6">
      <w:pPr>
        <w:pStyle w:val="Standard"/>
      </w:pPr>
      <w:r>
        <w:t xml:space="preserve">    </w:t>
      </w:r>
      <w:proofErr w:type="gramStart"/>
      <w:r>
        <w:t>b</w:t>
      </w:r>
      <w:proofErr w:type="gramEnd"/>
      <w:r>
        <w:t xml:space="preserve">    0    0    0    0    0</w:t>
      </w:r>
    </w:p>
    <w:p w:rsidR="00346BA6" w:rsidRDefault="00346BA6" w:rsidP="00346BA6">
      <w:pPr>
        <w:pStyle w:val="Standard"/>
      </w:pPr>
      <w:r>
        <w:t xml:space="preserve">    0    r    b    0    0    0</w:t>
      </w:r>
    </w:p>
    <w:p w:rsidR="00346BA6" w:rsidRDefault="00346BA6" w:rsidP="00346BA6">
      <w:pPr>
        <w:pStyle w:val="Standard"/>
      </w:pPr>
      <w:r>
        <w:t xml:space="preserve">    0    0    0    w    0    0</w:t>
      </w:r>
    </w:p>
    <w:p w:rsidR="00346BA6" w:rsidRDefault="00346BA6" w:rsidP="00346BA6">
      <w:pPr>
        <w:pStyle w:val="Standard"/>
      </w:pPr>
      <w:r>
        <w:t xml:space="preserve">    0    0    0    0    0    0</w:t>
      </w:r>
    </w:p>
    <w:p w:rsidR="00346BA6" w:rsidRDefault="00346BA6" w:rsidP="00346BA6">
      <w:pPr>
        <w:pStyle w:val="Standard"/>
      </w:pPr>
      <w:r>
        <w:t xml:space="preserve">    0    0    0    0    0    0</w:t>
      </w:r>
    </w:p>
    <w:p w:rsidR="00346BA6" w:rsidRDefault="00346BA6" w:rsidP="00346BA6">
      <w:pPr>
        <w:pStyle w:val="Standard"/>
      </w:pPr>
      <w:r>
        <w:t xml:space="preserve">    0    0    0    0    b    0</w:t>
      </w:r>
    </w:p>
    <w:p w:rsidR="00346BA6" w:rsidRDefault="00346BA6" w:rsidP="00346BA6">
      <w:pPr>
        <w:pStyle w:val="Standard"/>
      </w:pPr>
      <w:r>
        <w:t xml:space="preserve">    0    0    0    0    0    0</w:t>
      </w:r>
    </w:p>
    <w:p w:rsidR="00CE4376" w:rsidRDefault="00346BA6" w:rsidP="00346BA6">
      <w:pPr>
        <w:pStyle w:val="Standard"/>
      </w:pPr>
      <w:r>
        <w:t xml:space="preserve">    0    0    0    0    0    w</w:t>
      </w:r>
    </w:p>
    <w:p w:rsidR="00CE4376" w:rsidRDefault="00CE4376">
      <w:pPr>
        <w:pStyle w:val="Standard"/>
      </w:pPr>
    </w:p>
    <w:p w:rsidR="00CE4376" w:rsidRDefault="00CE4376">
      <w:pPr>
        <w:pStyle w:val="Standard"/>
      </w:pPr>
    </w:p>
    <w:p w:rsidR="00CE4376" w:rsidRDefault="00CE4376">
      <w:pPr>
        <w:pStyle w:val="Standard"/>
      </w:pPr>
    </w:p>
    <w:p w:rsidR="00CE4376" w:rsidRDefault="00CE4376">
      <w:pPr>
        <w:pStyle w:val="Standard"/>
      </w:pPr>
    </w:p>
    <w:p w:rsidR="00CE4376" w:rsidRDefault="00CE4376">
      <w:pPr>
        <w:pStyle w:val="Standard"/>
      </w:pPr>
    </w:p>
    <w:p w:rsidR="00CE4376" w:rsidRDefault="00196E20">
      <w:pPr>
        <w:pStyle w:val="Standard"/>
        <w:rPr>
          <w:b/>
        </w:rPr>
      </w:pPr>
      <w:r>
        <w:rPr>
          <w:b/>
        </w:rPr>
        <w:t xml:space="preserve">Filename: </w:t>
      </w:r>
      <w:proofErr w:type="spellStart"/>
      <w:r>
        <w:rPr>
          <w:b/>
        </w:rPr>
        <w:t>myproject.lex</w:t>
      </w:r>
      <w:proofErr w:type="spellEnd"/>
    </w:p>
    <w:p w:rsidR="00CE4376" w:rsidRDefault="00CE4376">
      <w:pPr>
        <w:pStyle w:val="Standard"/>
      </w:pPr>
    </w:p>
    <w:p w:rsidR="00CE4376" w:rsidRDefault="00CE4376">
      <w:pPr>
        <w:pStyle w:val="Standard"/>
      </w:pPr>
    </w:p>
    <w:p w:rsidR="00346BA6" w:rsidRDefault="00346BA6" w:rsidP="00346BA6">
      <w:pPr>
        <w:pStyle w:val="Standard"/>
      </w:pPr>
      <w:r>
        <w:t>%{</w:t>
      </w:r>
    </w:p>
    <w:p w:rsidR="00346BA6" w:rsidRDefault="00346BA6" w:rsidP="00346BA6">
      <w:pPr>
        <w:pStyle w:val="Standard"/>
      </w:pPr>
      <w:r>
        <w:t>#include &lt;</w:t>
      </w:r>
      <w:proofErr w:type="spellStart"/>
      <w:r>
        <w:t>stdio.h</w:t>
      </w:r>
      <w:proofErr w:type="spellEnd"/>
      <w:r>
        <w:t>&gt;</w:t>
      </w:r>
    </w:p>
    <w:p w:rsidR="00346BA6" w:rsidRDefault="00346BA6" w:rsidP="00346BA6">
      <w:pPr>
        <w:pStyle w:val="Standard"/>
      </w:pPr>
      <w:r>
        <w:t>#include &lt;</w:t>
      </w:r>
      <w:proofErr w:type="spellStart"/>
      <w:r>
        <w:t>string.h</w:t>
      </w:r>
      <w:proofErr w:type="spellEnd"/>
      <w:r>
        <w:t>&gt;</w:t>
      </w:r>
    </w:p>
    <w:p w:rsidR="00346BA6" w:rsidRDefault="00346BA6" w:rsidP="00346BA6">
      <w:pPr>
        <w:pStyle w:val="Standard"/>
      </w:pPr>
      <w:r>
        <w:t>#include "</w:t>
      </w:r>
      <w:proofErr w:type="spellStart"/>
      <w:r>
        <w:t>y.tab.h</w:t>
      </w:r>
      <w:proofErr w:type="spellEnd"/>
      <w:r>
        <w:t>"</w:t>
      </w:r>
    </w:p>
    <w:p w:rsidR="00346BA6" w:rsidRDefault="00346BA6" w:rsidP="00346BA6">
      <w:pPr>
        <w:pStyle w:val="Standard"/>
      </w:pPr>
      <w:r>
        <w:t>%}</w:t>
      </w:r>
    </w:p>
    <w:p w:rsidR="00346BA6" w:rsidRDefault="00346BA6" w:rsidP="00346BA6">
      <w:pPr>
        <w:pStyle w:val="Standard"/>
      </w:pPr>
      <w:r>
        <w:t>%%</w:t>
      </w:r>
    </w:p>
    <w:p w:rsidR="00346BA6" w:rsidRDefault="00346BA6" w:rsidP="00346BA6">
      <w:pPr>
        <w:pStyle w:val="Standard"/>
      </w:pPr>
      <w:proofErr w:type="gramStart"/>
      <w:r>
        <w:t>for</w:t>
      </w:r>
      <w:proofErr w:type="gramEnd"/>
      <w:r>
        <w:t xml:space="preserve">      return FORTOK;</w:t>
      </w:r>
    </w:p>
    <w:p w:rsidR="00346BA6" w:rsidRDefault="00346BA6" w:rsidP="00346BA6">
      <w:pPr>
        <w:pStyle w:val="Standard"/>
      </w:pPr>
      <w:r>
        <w:t>"#include"             return INCLUDE;</w:t>
      </w:r>
    </w:p>
    <w:p w:rsidR="00346BA6" w:rsidRDefault="00346BA6" w:rsidP="00346BA6">
      <w:pPr>
        <w:pStyle w:val="Standard"/>
      </w:pPr>
      <w:r>
        <w:t>[</w:t>
      </w:r>
      <w:proofErr w:type="gramStart"/>
      <w:r>
        <w:t>a-zA-Z0-9</w:t>
      </w:r>
      <w:proofErr w:type="gramEnd"/>
      <w:r>
        <w:t>]+\</w:t>
      </w:r>
      <w:proofErr w:type="gramStart"/>
      <w:r>
        <w:t>.[</w:t>
      </w:r>
      <w:proofErr w:type="gramEnd"/>
      <w:r>
        <w:t>a-zA-Z0-9]+ return FILEN;</w:t>
      </w:r>
    </w:p>
    <w:p w:rsidR="00346BA6" w:rsidRDefault="00346BA6" w:rsidP="00346BA6">
      <w:pPr>
        <w:pStyle w:val="Standard"/>
      </w:pPr>
      <w:r>
        <w:t>"</w:t>
      </w:r>
      <w:proofErr w:type="gramStart"/>
      <w:r>
        <w:t>main</w:t>
      </w:r>
      <w:proofErr w:type="gramEnd"/>
      <w:r>
        <w:t>"           return MAIN;</w:t>
      </w:r>
    </w:p>
    <w:p w:rsidR="00346BA6" w:rsidRDefault="00346BA6" w:rsidP="00346BA6">
      <w:pPr>
        <w:pStyle w:val="Standard"/>
      </w:pPr>
      <w:proofErr w:type="gramStart"/>
      <w:r>
        <w:t>\(</w:t>
      </w:r>
      <w:proofErr w:type="gramEnd"/>
      <w:r>
        <w:t xml:space="preserve">               return SOBRACE;</w:t>
      </w:r>
    </w:p>
    <w:p w:rsidR="00346BA6" w:rsidRDefault="00346BA6" w:rsidP="00346BA6">
      <w:pPr>
        <w:pStyle w:val="Standard"/>
      </w:pPr>
      <w:r>
        <w:t>\)               return SEBRACE;</w:t>
      </w:r>
    </w:p>
    <w:p w:rsidR="00346BA6" w:rsidRDefault="00346BA6" w:rsidP="00346BA6">
      <w:pPr>
        <w:pStyle w:val="Standard"/>
      </w:pPr>
      <w:proofErr w:type="spellStart"/>
      <w:proofErr w:type="gramStart"/>
      <w:r>
        <w:t>int|float|char</w:t>
      </w:r>
      <w:proofErr w:type="spellEnd"/>
      <w:proofErr w:type="gramEnd"/>
      <w:r>
        <w:t xml:space="preserve">   return TYPE;</w:t>
      </w:r>
    </w:p>
    <w:p w:rsidR="00346BA6" w:rsidRDefault="00346BA6" w:rsidP="00346BA6">
      <w:pPr>
        <w:pStyle w:val="Standard"/>
      </w:pPr>
      <w:r>
        <w:t>,                         return COMMA;</w:t>
      </w:r>
    </w:p>
    <w:p w:rsidR="00346BA6" w:rsidRDefault="00346BA6" w:rsidP="00346BA6">
      <w:pPr>
        <w:pStyle w:val="Standard"/>
      </w:pPr>
      <w:r>
        <w:t xml:space="preserve">[0-9]+               </w:t>
      </w:r>
      <w:proofErr w:type="spellStart"/>
      <w:r>
        <w:t>yylval.number</w:t>
      </w:r>
      <w:proofErr w:type="spellEnd"/>
      <w:r>
        <w:t>=</w:t>
      </w:r>
      <w:proofErr w:type="spellStart"/>
      <w:proofErr w:type="gramStart"/>
      <w:r>
        <w:t>atoi</w:t>
      </w:r>
      <w:proofErr w:type="spellEnd"/>
      <w:r>
        <w:t>(</w:t>
      </w:r>
      <w:proofErr w:type="spellStart"/>
      <w:proofErr w:type="gramEnd"/>
      <w:r>
        <w:t>yytext</w:t>
      </w:r>
      <w:proofErr w:type="spellEnd"/>
      <w:r>
        <w:t>);return NUMBER ;</w:t>
      </w:r>
    </w:p>
    <w:p w:rsidR="00346BA6" w:rsidRDefault="00346BA6" w:rsidP="00346BA6">
      <w:pPr>
        <w:pStyle w:val="Standard"/>
      </w:pPr>
      <w:r>
        <w:t>[</w:t>
      </w:r>
      <w:proofErr w:type="gramStart"/>
      <w:r>
        <w:t>a-zA-Z0-9</w:t>
      </w:r>
      <w:proofErr w:type="gramEnd"/>
      <w:r>
        <w:t xml:space="preserve">]+     </w:t>
      </w:r>
      <w:proofErr w:type="spellStart"/>
      <w:r>
        <w:t>yylval.string</w:t>
      </w:r>
      <w:proofErr w:type="spellEnd"/>
      <w:r>
        <w:t>=</w:t>
      </w:r>
      <w:proofErr w:type="spellStart"/>
      <w:proofErr w:type="gramStart"/>
      <w:r>
        <w:t>strdup</w:t>
      </w:r>
      <w:proofErr w:type="spellEnd"/>
      <w:r>
        <w:t>(</w:t>
      </w:r>
      <w:proofErr w:type="spellStart"/>
      <w:proofErr w:type="gramEnd"/>
      <w:r>
        <w:t>yytext</w:t>
      </w:r>
      <w:proofErr w:type="spellEnd"/>
      <w:r>
        <w:t>); return WORD;</w:t>
      </w:r>
    </w:p>
    <w:p w:rsidR="00346BA6" w:rsidRDefault="00346BA6" w:rsidP="00346BA6">
      <w:pPr>
        <w:pStyle w:val="Standard"/>
      </w:pPr>
      <w:r>
        <w:lastRenderedPageBreak/>
        <w:t>[+*-/]                    return OP;</w:t>
      </w:r>
    </w:p>
    <w:p w:rsidR="00346BA6" w:rsidRDefault="00346BA6" w:rsidP="00346BA6">
      <w:pPr>
        <w:pStyle w:val="Standard"/>
      </w:pPr>
      <w:r>
        <w:t xml:space="preserve">\"                      </w:t>
      </w:r>
      <w:proofErr w:type="gramStart"/>
      <w:r>
        <w:t>return</w:t>
      </w:r>
      <w:proofErr w:type="gramEnd"/>
      <w:r>
        <w:t xml:space="preserve"> QUOTE;</w:t>
      </w:r>
    </w:p>
    <w:p w:rsidR="00346BA6" w:rsidRDefault="00346BA6" w:rsidP="00346BA6">
      <w:pPr>
        <w:pStyle w:val="Standard"/>
      </w:pPr>
      <w:proofErr w:type="gramStart"/>
      <w:r>
        <w:t>\{</w:t>
      </w:r>
      <w:proofErr w:type="gramEnd"/>
      <w:r>
        <w:t xml:space="preserve">                      return OBRACE;</w:t>
      </w:r>
    </w:p>
    <w:p w:rsidR="00346BA6" w:rsidRDefault="00346BA6" w:rsidP="00346BA6">
      <w:pPr>
        <w:pStyle w:val="Standard"/>
      </w:pPr>
      <w:r>
        <w:t>\}                      return EBRACE;</w:t>
      </w:r>
    </w:p>
    <w:p w:rsidR="00346BA6" w:rsidRDefault="00346BA6" w:rsidP="00346BA6">
      <w:pPr>
        <w:pStyle w:val="Standard"/>
      </w:pPr>
      <w:r>
        <w:t>\]                      return SQEBRACE;</w:t>
      </w:r>
    </w:p>
    <w:p w:rsidR="00346BA6" w:rsidRDefault="00346BA6" w:rsidP="00346BA6">
      <w:pPr>
        <w:pStyle w:val="Standard"/>
      </w:pPr>
      <w:proofErr w:type="gramStart"/>
      <w:r>
        <w:t>\[</w:t>
      </w:r>
      <w:proofErr w:type="gramEnd"/>
      <w:r>
        <w:t xml:space="preserve">                      return SQOBRACE;</w:t>
      </w:r>
    </w:p>
    <w:p w:rsidR="00346BA6" w:rsidRDefault="00346BA6" w:rsidP="00346BA6">
      <w:pPr>
        <w:pStyle w:val="Standard"/>
      </w:pPr>
      <w:r>
        <w:t>;                       return SEMICOLON;</w:t>
      </w:r>
    </w:p>
    <w:p w:rsidR="00346BA6" w:rsidRDefault="00346BA6" w:rsidP="00346BA6">
      <w:pPr>
        <w:pStyle w:val="Standard"/>
      </w:pPr>
      <w:r>
        <w:t>\&gt;                       return GT;</w:t>
      </w:r>
    </w:p>
    <w:p w:rsidR="00346BA6" w:rsidRDefault="00346BA6" w:rsidP="00346BA6">
      <w:pPr>
        <w:pStyle w:val="Standard"/>
      </w:pPr>
      <w:r>
        <w:t>\&lt;                       return LT;</w:t>
      </w:r>
    </w:p>
    <w:p w:rsidR="00346BA6" w:rsidRDefault="00346BA6" w:rsidP="00346BA6">
      <w:pPr>
        <w:pStyle w:val="Standard"/>
      </w:pPr>
      <w:r>
        <w:t xml:space="preserve">\!                       </w:t>
      </w:r>
      <w:proofErr w:type="gramStart"/>
      <w:r>
        <w:t>return</w:t>
      </w:r>
      <w:proofErr w:type="gramEnd"/>
      <w:r>
        <w:t xml:space="preserve"> NOT;</w:t>
      </w:r>
    </w:p>
    <w:p w:rsidR="00346BA6" w:rsidRDefault="00346BA6" w:rsidP="00346BA6">
      <w:pPr>
        <w:pStyle w:val="Standard"/>
      </w:pPr>
      <w:r>
        <w:t>=                       return EQ;</w:t>
      </w:r>
    </w:p>
    <w:p w:rsidR="00346BA6" w:rsidRDefault="00346BA6" w:rsidP="00346BA6">
      <w:pPr>
        <w:pStyle w:val="Standard"/>
      </w:pPr>
      <w:r>
        <w:t>\n                    ;</w:t>
      </w:r>
    </w:p>
    <w:p w:rsidR="00346BA6" w:rsidRDefault="00346BA6" w:rsidP="00346BA6">
      <w:pPr>
        <w:pStyle w:val="Standard"/>
      </w:pPr>
      <w:proofErr w:type="gramStart"/>
      <w:r>
        <w:t>[ \</w:t>
      </w:r>
      <w:proofErr w:type="gramEnd"/>
      <w:r>
        <w:t>t]+                 ;</w:t>
      </w:r>
    </w:p>
    <w:p w:rsidR="00346BA6" w:rsidRDefault="00346BA6" w:rsidP="00346BA6">
      <w:pPr>
        <w:pStyle w:val="Standard"/>
      </w:pPr>
    </w:p>
    <w:p w:rsidR="00CE4376" w:rsidRDefault="00346BA6" w:rsidP="00346BA6">
      <w:pPr>
        <w:pStyle w:val="Standard"/>
      </w:pPr>
      <w:r>
        <w:t>%%</w:t>
      </w:r>
    </w:p>
    <w:p w:rsidR="00CE4376" w:rsidRDefault="00CE4376">
      <w:pPr>
        <w:pStyle w:val="Standard"/>
      </w:pPr>
    </w:p>
    <w:p w:rsidR="00CE4376" w:rsidRDefault="00CE4376">
      <w:pPr>
        <w:pStyle w:val="Standard"/>
      </w:pPr>
    </w:p>
    <w:p w:rsidR="00CE4376" w:rsidRDefault="00CE4376">
      <w:pPr>
        <w:pStyle w:val="Standard"/>
      </w:pPr>
    </w:p>
    <w:p w:rsidR="00346BA6" w:rsidRDefault="00346BA6">
      <w:pPr>
        <w:pStyle w:val="Standard"/>
      </w:pPr>
    </w:p>
    <w:p w:rsidR="00CE4376" w:rsidRDefault="00196E20">
      <w:pPr>
        <w:pStyle w:val="Standard"/>
        <w:rPr>
          <w:b/>
        </w:rPr>
      </w:pPr>
      <w:r>
        <w:rPr>
          <w:b/>
        </w:rPr>
        <w:t xml:space="preserve">File name: </w:t>
      </w:r>
      <w:proofErr w:type="spellStart"/>
      <w:r>
        <w:rPr>
          <w:b/>
        </w:rPr>
        <w:t>mypr</w:t>
      </w:r>
      <w:r>
        <w:rPr>
          <w:b/>
        </w:rPr>
        <w:t>oject.yacc</w:t>
      </w:r>
      <w:proofErr w:type="spellEnd"/>
    </w:p>
    <w:p w:rsidR="00CE4376" w:rsidRDefault="00CE4376">
      <w:pPr>
        <w:pStyle w:val="Standard"/>
        <w:rPr>
          <w:b/>
        </w:rPr>
      </w:pPr>
    </w:p>
    <w:p w:rsidR="00CE4376" w:rsidRDefault="00CE4376">
      <w:pPr>
        <w:pStyle w:val="Standard"/>
        <w:rPr>
          <w:b/>
        </w:rPr>
      </w:pPr>
    </w:p>
    <w:p w:rsidR="00CE4376" w:rsidRDefault="00CE4376">
      <w:pPr>
        <w:pStyle w:val="Standard"/>
        <w:rPr>
          <w:b/>
        </w:rPr>
      </w:pPr>
    </w:p>
    <w:p w:rsidR="00346BA6" w:rsidRDefault="00346BA6" w:rsidP="00346BA6">
      <w:pPr>
        <w:pStyle w:val="Standard"/>
      </w:pPr>
      <w:r>
        <w:t>%{</w:t>
      </w:r>
    </w:p>
    <w:p w:rsidR="00346BA6" w:rsidRDefault="00346BA6" w:rsidP="00346BA6">
      <w:pPr>
        <w:pStyle w:val="Standard"/>
      </w:pPr>
      <w:r>
        <w:t>#include &lt;</w:t>
      </w:r>
      <w:proofErr w:type="spellStart"/>
      <w:r>
        <w:t>stdio.h</w:t>
      </w:r>
      <w:proofErr w:type="spellEnd"/>
      <w:r>
        <w:t>&gt;</w:t>
      </w:r>
    </w:p>
    <w:p w:rsidR="00346BA6" w:rsidRDefault="00346BA6" w:rsidP="00346BA6">
      <w:pPr>
        <w:pStyle w:val="Standard"/>
      </w:pPr>
      <w:r>
        <w:t>#include &lt;</w:t>
      </w:r>
      <w:proofErr w:type="spellStart"/>
      <w:r>
        <w:t>string.h</w:t>
      </w:r>
      <w:proofErr w:type="spellEnd"/>
      <w:r>
        <w:t>&gt;</w:t>
      </w:r>
    </w:p>
    <w:p w:rsidR="00346BA6" w:rsidRDefault="00346BA6" w:rsidP="00346BA6">
      <w:pPr>
        <w:pStyle w:val="Standard"/>
      </w:pPr>
      <w:proofErr w:type="gramStart"/>
      <w:r>
        <w:t>char</w:t>
      </w:r>
      <w:proofErr w:type="gramEnd"/>
      <w:r>
        <w:t>* data[100][1000][2],*arr1[10][100];</w:t>
      </w:r>
    </w:p>
    <w:p w:rsidR="00346BA6" w:rsidRDefault="00346BA6" w:rsidP="00346BA6">
      <w:pPr>
        <w:pStyle w:val="Standard"/>
      </w:pPr>
      <w:proofErr w:type="spellStart"/>
      <w:r>
        <w:t>int</w:t>
      </w:r>
      <w:proofErr w:type="spellEnd"/>
      <w:r>
        <w:t xml:space="preserve"> count=0,i,j,line=1,flag=0,p,counta=0,linea=1,arru,aflag=1;</w:t>
      </w:r>
    </w:p>
    <w:p w:rsidR="00346BA6" w:rsidRDefault="00346BA6" w:rsidP="00346BA6">
      <w:pPr>
        <w:pStyle w:val="Standard"/>
      </w:pPr>
      <w:proofErr w:type="gramStart"/>
      <w:r>
        <w:t>void</w:t>
      </w:r>
      <w:proofErr w:type="gramEnd"/>
      <w:r>
        <w:t xml:space="preserve"> </w:t>
      </w:r>
      <w:proofErr w:type="spellStart"/>
      <w:r>
        <w:t>yyerror</w:t>
      </w:r>
      <w:proofErr w:type="spellEnd"/>
      <w:r>
        <w:t>(</w:t>
      </w:r>
      <w:proofErr w:type="spellStart"/>
      <w:r>
        <w:t>const</w:t>
      </w:r>
      <w:proofErr w:type="spellEnd"/>
      <w:r>
        <w:t xml:space="preserve"> char *</w:t>
      </w:r>
      <w:proofErr w:type="spellStart"/>
      <w:r>
        <w:t>str</w:t>
      </w:r>
      <w:proofErr w:type="spellEnd"/>
      <w:r>
        <w:t>)</w:t>
      </w:r>
    </w:p>
    <w:p w:rsidR="00346BA6" w:rsidRDefault="00346BA6" w:rsidP="00346BA6">
      <w:pPr>
        <w:pStyle w:val="Standard"/>
      </w:pPr>
      <w:r>
        <w:t>{</w:t>
      </w:r>
    </w:p>
    <w:p w:rsidR="00346BA6" w:rsidRDefault="00346BA6" w:rsidP="00346BA6">
      <w:pPr>
        <w:pStyle w:val="Standard"/>
      </w:pPr>
      <w:r>
        <w:t xml:space="preserve">        </w:t>
      </w:r>
      <w:proofErr w:type="spellStart"/>
      <w:proofErr w:type="gramStart"/>
      <w:r>
        <w:t>fprintf</w:t>
      </w:r>
      <w:proofErr w:type="spellEnd"/>
      <w:r>
        <w:t>(</w:t>
      </w:r>
      <w:proofErr w:type="spellStart"/>
      <w:proofErr w:type="gramEnd"/>
      <w:r>
        <w:t>stderr</w:t>
      </w:r>
      <w:proofErr w:type="spellEnd"/>
      <w:r>
        <w:t>,"error: %s\n",</w:t>
      </w:r>
      <w:proofErr w:type="spellStart"/>
      <w:r>
        <w:t>str</w:t>
      </w:r>
      <w:proofErr w:type="spellEnd"/>
      <w:r>
        <w:t>);</w:t>
      </w:r>
    </w:p>
    <w:p w:rsidR="00346BA6" w:rsidRDefault="00346BA6" w:rsidP="00346BA6">
      <w:pPr>
        <w:pStyle w:val="Standard"/>
      </w:pPr>
      <w:r>
        <w:t>}</w:t>
      </w:r>
    </w:p>
    <w:p w:rsidR="00346BA6" w:rsidRDefault="00346BA6" w:rsidP="00346BA6">
      <w:pPr>
        <w:pStyle w:val="Standard"/>
      </w:pPr>
      <w:r>
        <w:t xml:space="preserve"> </w:t>
      </w:r>
    </w:p>
    <w:p w:rsidR="00346BA6" w:rsidRDefault="00346BA6" w:rsidP="00346BA6">
      <w:pPr>
        <w:pStyle w:val="Standard"/>
      </w:pPr>
      <w:proofErr w:type="spellStart"/>
      <w:proofErr w:type="gramStart"/>
      <w:r>
        <w:t>int</w:t>
      </w:r>
      <w:proofErr w:type="spellEnd"/>
      <w:proofErr w:type="gramEnd"/>
      <w:r>
        <w:t xml:space="preserve"> </w:t>
      </w:r>
      <w:proofErr w:type="spellStart"/>
      <w:r>
        <w:t>yywrap</w:t>
      </w:r>
      <w:proofErr w:type="spellEnd"/>
      <w:r>
        <w:t>()</w:t>
      </w:r>
    </w:p>
    <w:p w:rsidR="00346BA6" w:rsidRDefault="00346BA6" w:rsidP="00346BA6">
      <w:pPr>
        <w:pStyle w:val="Standard"/>
      </w:pPr>
      <w:r>
        <w:t>{</w:t>
      </w:r>
    </w:p>
    <w:p w:rsidR="00346BA6" w:rsidRDefault="00346BA6" w:rsidP="00346BA6">
      <w:pPr>
        <w:pStyle w:val="Standard"/>
      </w:pPr>
      <w:r>
        <w:t xml:space="preserve">        </w:t>
      </w:r>
      <w:proofErr w:type="gramStart"/>
      <w:r>
        <w:t>return</w:t>
      </w:r>
      <w:proofErr w:type="gramEnd"/>
      <w:r>
        <w:t xml:space="preserve"> 1;</w:t>
      </w:r>
    </w:p>
    <w:p w:rsidR="00346BA6" w:rsidRDefault="00346BA6" w:rsidP="00346BA6">
      <w:pPr>
        <w:pStyle w:val="Standard"/>
      </w:pPr>
      <w:r>
        <w:t xml:space="preserve">} </w:t>
      </w:r>
    </w:p>
    <w:p w:rsidR="00346BA6" w:rsidRDefault="00346BA6" w:rsidP="00346BA6">
      <w:pPr>
        <w:pStyle w:val="Standard"/>
      </w:pPr>
      <w:r>
        <w:t xml:space="preserve">  </w:t>
      </w:r>
    </w:p>
    <w:p w:rsidR="00346BA6" w:rsidRDefault="00346BA6" w:rsidP="00346BA6">
      <w:pPr>
        <w:pStyle w:val="Standard"/>
      </w:pPr>
      <w:proofErr w:type="gramStart"/>
      <w:r>
        <w:t>main(</w:t>
      </w:r>
      <w:proofErr w:type="gramEnd"/>
      <w:r>
        <w:t>){</w:t>
      </w:r>
    </w:p>
    <w:p w:rsidR="00346BA6" w:rsidRDefault="00346BA6" w:rsidP="00346BA6">
      <w:pPr>
        <w:pStyle w:val="Standard"/>
      </w:pPr>
      <w:proofErr w:type="gramStart"/>
      <w:r>
        <w:t>for(</w:t>
      </w:r>
      <w:proofErr w:type="gramEnd"/>
      <w:r>
        <w:t>i=0;i&lt;100;i++){</w:t>
      </w:r>
    </w:p>
    <w:p w:rsidR="00346BA6" w:rsidRDefault="00346BA6" w:rsidP="00346BA6">
      <w:pPr>
        <w:pStyle w:val="Standard"/>
      </w:pPr>
      <w:proofErr w:type="gramStart"/>
      <w:r>
        <w:t>for(</w:t>
      </w:r>
      <w:proofErr w:type="gramEnd"/>
      <w:r>
        <w:t>j=0;j&lt;1000;j++){</w:t>
      </w:r>
    </w:p>
    <w:p w:rsidR="00346BA6" w:rsidRDefault="00346BA6" w:rsidP="00346BA6">
      <w:pPr>
        <w:pStyle w:val="Standard"/>
      </w:pPr>
      <w:proofErr w:type="gramStart"/>
      <w:r>
        <w:t>data[</w:t>
      </w:r>
      <w:proofErr w:type="gramEnd"/>
      <w:r>
        <w:t>i][j][0]="0";</w:t>
      </w:r>
    </w:p>
    <w:p w:rsidR="00346BA6" w:rsidRDefault="00346BA6" w:rsidP="00346BA6">
      <w:pPr>
        <w:pStyle w:val="Standard"/>
      </w:pPr>
      <w:r>
        <w:t>}</w:t>
      </w:r>
    </w:p>
    <w:p w:rsidR="00346BA6" w:rsidRDefault="00346BA6" w:rsidP="00346BA6">
      <w:pPr>
        <w:pStyle w:val="Standard"/>
      </w:pPr>
      <w:r>
        <w:t>}</w:t>
      </w:r>
    </w:p>
    <w:p w:rsidR="00346BA6" w:rsidRDefault="00346BA6" w:rsidP="00346BA6">
      <w:pPr>
        <w:pStyle w:val="Standard"/>
      </w:pPr>
      <w:r>
        <w:t xml:space="preserve">        </w:t>
      </w:r>
      <w:proofErr w:type="spellStart"/>
      <w:proofErr w:type="gramStart"/>
      <w:r>
        <w:t>yyparse</w:t>
      </w:r>
      <w:proofErr w:type="spellEnd"/>
      <w:r>
        <w:t>(</w:t>
      </w:r>
      <w:proofErr w:type="gramEnd"/>
      <w:r>
        <w:t>);</w:t>
      </w:r>
    </w:p>
    <w:p w:rsidR="00346BA6" w:rsidRDefault="00346BA6" w:rsidP="00346BA6">
      <w:pPr>
        <w:pStyle w:val="Standard"/>
      </w:pPr>
      <w:proofErr w:type="spellStart"/>
      <w:proofErr w:type="gramStart"/>
      <w:r>
        <w:t>printf</w:t>
      </w:r>
      <w:proofErr w:type="spellEnd"/>
      <w:r>
        <w:t>(</w:t>
      </w:r>
      <w:proofErr w:type="gramEnd"/>
      <w:r>
        <w:t>"%d %d\n",</w:t>
      </w:r>
      <w:proofErr w:type="spellStart"/>
      <w:r>
        <w:t>line,count</w:t>
      </w:r>
      <w:proofErr w:type="spellEnd"/>
      <w:r>
        <w:t>);</w:t>
      </w:r>
    </w:p>
    <w:p w:rsidR="00346BA6" w:rsidRDefault="00346BA6" w:rsidP="00346BA6">
      <w:pPr>
        <w:pStyle w:val="Standard"/>
      </w:pPr>
      <w:proofErr w:type="gramStart"/>
      <w:r>
        <w:t>for(</w:t>
      </w:r>
      <w:proofErr w:type="gramEnd"/>
      <w:r>
        <w:t>j=0;j&lt;</w:t>
      </w:r>
      <w:proofErr w:type="spellStart"/>
      <w:r>
        <w:t>line;j</w:t>
      </w:r>
      <w:proofErr w:type="spellEnd"/>
      <w:r>
        <w:t>++){</w:t>
      </w:r>
    </w:p>
    <w:p w:rsidR="00346BA6" w:rsidRDefault="00346BA6" w:rsidP="00346BA6">
      <w:pPr>
        <w:pStyle w:val="Standard"/>
      </w:pPr>
      <w:proofErr w:type="gramStart"/>
      <w:r>
        <w:t>for(</w:t>
      </w:r>
      <w:proofErr w:type="gramEnd"/>
      <w:r>
        <w:t>i=0;i&lt;</w:t>
      </w:r>
      <w:proofErr w:type="spellStart"/>
      <w:r>
        <w:t>count;i</w:t>
      </w:r>
      <w:proofErr w:type="spellEnd"/>
      <w:r>
        <w:t>++){</w:t>
      </w:r>
    </w:p>
    <w:p w:rsidR="00346BA6" w:rsidRDefault="00346BA6" w:rsidP="00346BA6">
      <w:pPr>
        <w:pStyle w:val="Standard"/>
      </w:pPr>
    </w:p>
    <w:p w:rsidR="00346BA6" w:rsidRDefault="00346BA6" w:rsidP="00346BA6">
      <w:pPr>
        <w:pStyle w:val="Standard"/>
      </w:pPr>
      <w:proofErr w:type="spellStart"/>
      <w:proofErr w:type="gramStart"/>
      <w:r>
        <w:lastRenderedPageBreak/>
        <w:t>printf</w:t>
      </w:r>
      <w:proofErr w:type="spellEnd"/>
      <w:r>
        <w:t>(</w:t>
      </w:r>
      <w:proofErr w:type="gramEnd"/>
      <w:r>
        <w:t>"%5s",data[i][j][0]);</w:t>
      </w:r>
    </w:p>
    <w:p w:rsidR="00346BA6" w:rsidRDefault="00346BA6" w:rsidP="00346BA6">
      <w:pPr>
        <w:pStyle w:val="Standard"/>
      </w:pPr>
      <w:r>
        <w:t>}</w:t>
      </w:r>
    </w:p>
    <w:p w:rsidR="00346BA6" w:rsidRDefault="00346BA6" w:rsidP="00346BA6">
      <w:pPr>
        <w:pStyle w:val="Standard"/>
      </w:pPr>
      <w:proofErr w:type="spellStart"/>
      <w:proofErr w:type="gramStart"/>
      <w:r>
        <w:t>printf</w:t>
      </w:r>
      <w:proofErr w:type="spellEnd"/>
      <w:r>
        <w:t>(</w:t>
      </w:r>
      <w:proofErr w:type="gramEnd"/>
      <w:r>
        <w:t>"\n");</w:t>
      </w:r>
    </w:p>
    <w:p w:rsidR="00346BA6" w:rsidRDefault="00346BA6" w:rsidP="00346BA6">
      <w:pPr>
        <w:pStyle w:val="Standard"/>
      </w:pPr>
      <w:r>
        <w:t>}</w:t>
      </w:r>
    </w:p>
    <w:p w:rsidR="00346BA6" w:rsidRDefault="00346BA6" w:rsidP="00346BA6">
      <w:pPr>
        <w:pStyle w:val="Standard"/>
      </w:pPr>
      <w:r>
        <w:t>/*</w:t>
      </w:r>
    </w:p>
    <w:p w:rsidR="00346BA6" w:rsidRDefault="00346BA6" w:rsidP="00346BA6">
      <w:pPr>
        <w:pStyle w:val="Standard"/>
      </w:pPr>
      <w:proofErr w:type="spellStart"/>
      <w:proofErr w:type="gramStart"/>
      <w:r>
        <w:t>printf</w:t>
      </w:r>
      <w:proofErr w:type="spellEnd"/>
      <w:r>
        <w:t>(</w:t>
      </w:r>
      <w:proofErr w:type="gramEnd"/>
      <w:r>
        <w:t>"%d %d\n",</w:t>
      </w:r>
      <w:proofErr w:type="spellStart"/>
      <w:r>
        <w:t>linea,counta</w:t>
      </w:r>
      <w:proofErr w:type="spellEnd"/>
      <w:r>
        <w:t>);</w:t>
      </w:r>
    </w:p>
    <w:p w:rsidR="00346BA6" w:rsidRDefault="00346BA6" w:rsidP="00346BA6">
      <w:pPr>
        <w:pStyle w:val="Standard"/>
      </w:pPr>
    </w:p>
    <w:p w:rsidR="00346BA6" w:rsidRDefault="00346BA6" w:rsidP="00346BA6">
      <w:pPr>
        <w:pStyle w:val="Standard"/>
      </w:pPr>
      <w:proofErr w:type="gramStart"/>
      <w:r>
        <w:t>for(</w:t>
      </w:r>
      <w:proofErr w:type="gramEnd"/>
      <w:r>
        <w:t>j=0;j&lt;</w:t>
      </w:r>
      <w:proofErr w:type="spellStart"/>
      <w:r>
        <w:t>linea;j</w:t>
      </w:r>
      <w:proofErr w:type="spellEnd"/>
      <w:r>
        <w:t>++){</w:t>
      </w:r>
    </w:p>
    <w:p w:rsidR="00346BA6" w:rsidRDefault="00346BA6" w:rsidP="00346BA6">
      <w:pPr>
        <w:pStyle w:val="Standard"/>
      </w:pPr>
      <w:proofErr w:type="gramStart"/>
      <w:r>
        <w:t>for(</w:t>
      </w:r>
      <w:proofErr w:type="gramEnd"/>
      <w:r>
        <w:t>i=0;i&lt;</w:t>
      </w:r>
      <w:proofErr w:type="spellStart"/>
      <w:r>
        <w:t>counta;i</w:t>
      </w:r>
      <w:proofErr w:type="spellEnd"/>
      <w:r>
        <w:t>++){</w:t>
      </w:r>
    </w:p>
    <w:p w:rsidR="00346BA6" w:rsidRDefault="00346BA6" w:rsidP="00346BA6">
      <w:pPr>
        <w:pStyle w:val="Standard"/>
      </w:pPr>
      <w:proofErr w:type="spellStart"/>
      <w:proofErr w:type="gramStart"/>
      <w:r>
        <w:t>printf</w:t>
      </w:r>
      <w:proofErr w:type="spellEnd"/>
      <w:r>
        <w:t>(</w:t>
      </w:r>
      <w:proofErr w:type="gramEnd"/>
      <w:r>
        <w:t>"%5s",arr1[i][j]);</w:t>
      </w:r>
    </w:p>
    <w:p w:rsidR="00346BA6" w:rsidRDefault="00346BA6" w:rsidP="00346BA6">
      <w:pPr>
        <w:pStyle w:val="Standard"/>
      </w:pPr>
      <w:r>
        <w:t>}</w:t>
      </w:r>
    </w:p>
    <w:p w:rsidR="00346BA6" w:rsidRDefault="00346BA6" w:rsidP="00346BA6">
      <w:pPr>
        <w:pStyle w:val="Standard"/>
      </w:pPr>
      <w:proofErr w:type="spellStart"/>
      <w:proofErr w:type="gramStart"/>
      <w:r>
        <w:t>printf</w:t>
      </w:r>
      <w:proofErr w:type="spellEnd"/>
      <w:r>
        <w:t>(</w:t>
      </w:r>
      <w:proofErr w:type="gramEnd"/>
      <w:r>
        <w:t>"\n");</w:t>
      </w:r>
    </w:p>
    <w:p w:rsidR="00346BA6" w:rsidRDefault="00346BA6" w:rsidP="00346BA6">
      <w:pPr>
        <w:pStyle w:val="Standard"/>
      </w:pPr>
      <w:r>
        <w:t>}</w:t>
      </w:r>
    </w:p>
    <w:p w:rsidR="00346BA6" w:rsidRDefault="00346BA6" w:rsidP="00346BA6">
      <w:pPr>
        <w:pStyle w:val="Standard"/>
      </w:pPr>
      <w:r>
        <w:t>*/</w:t>
      </w:r>
    </w:p>
    <w:p w:rsidR="00346BA6" w:rsidRDefault="00346BA6" w:rsidP="00346BA6">
      <w:pPr>
        <w:pStyle w:val="Standard"/>
      </w:pPr>
      <w:r>
        <w:t xml:space="preserve">} </w:t>
      </w:r>
    </w:p>
    <w:p w:rsidR="00346BA6" w:rsidRDefault="00346BA6" w:rsidP="00346BA6">
      <w:pPr>
        <w:pStyle w:val="Standard"/>
      </w:pPr>
    </w:p>
    <w:p w:rsidR="00346BA6" w:rsidRDefault="00346BA6" w:rsidP="00346BA6">
      <w:pPr>
        <w:pStyle w:val="Standard"/>
      </w:pPr>
    </w:p>
    <w:p w:rsidR="00346BA6" w:rsidRDefault="00346BA6" w:rsidP="00346BA6">
      <w:pPr>
        <w:pStyle w:val="Standard"/>
      </w:pPr>
    </w:p>
    <w:p w:rsidR="00346BA6" w:rsidRDefault="00346BA6" w:rsidP="00346BA6">
      <w:pPr>
        <w:pStyle w:val="Standard"/>
      </w:pPr>
      <w:r>
        <w:t>%}</w:t>
      </w:r>
    </w:p>
    <w:p w:rsidR="00346BA6" w:rsidRDefault="00346BA6" w:rsidP="00346BA6">
      <w:pPr>
        <w:pStyle w:val="Standard"/>
      </w:pPr>
      <w:r>
        <w:t xml:space="preserve">%token </w:t>
      </w:r>
      <w:proofErr w:type="gramStart"/>
      <w:r>
        <w:t>FORTOK  QUOTE</w:t>
      </w:r>
      <w:proofErr w:type="gramEnd"/>
      <w:r>
        <w:t xml:space="preserve"> OBRACE EBRACE SEMICOLON EQ   SOBRACE SEBRACE LT GT NOT SQOBRACE SQEBRACE INCLUDE FILEN MAIN TYPE COMMA</w:t>
      </w:r>
    </w:p>
    <w:p w:rsidR="00346BA6" w:rsidRDefault="00346BA6" w:rsidP="00346BA6">
      <w:pPr>
        <w:pStyle w:val="Standard"/>
      </w:pPr>
      <w:r>
        <w:t xml:space="preserve">%union </w:t>
      </w:r>
    </w:p>
    <w:p w:rsidR="00346BA6" w:rsidRDefault="00346BA6" w:rsidP="00346BA6">
      <w:pPr>
        <w:pStyle w:val="Standard"/>
      </w:pPr>
      <w:r>
        <w:t>{</w:t>
      </w:r>
    </w:p>
    <w:p w:rsidR="00346BA6" w:rsidRDefault="00346BA6" w:rsidP="00346BA6">
      <w:pPr>
        <w:pStyle w:val="Standard"/>
      </w:pPr>
      <w:r>
        <w:t xml:space="preserve">        </w:t>
      </w:r>
      <w:proofErr w:type="spellStart"/>
      <w:proofErr w:type="gramStart"/>
      <w:r>
        <w:t>int</w:t>
      </w:r>
      <w:proofErr w:type="spellEnd"/>
      <w:proofErr w:type="gramEnd"/>
      <w:r>
        <w:t xml:space="preserve"> number;</w:t>
      </w:r>
    </w:p>
    <w:p w:rsidR="00346BA6" w:rsidRDefault="00346BA6" w:rsidP="00346BA6">
      <w:pPr>
        <w:pStyle w:val="Standard"/>
      </w:pPr>
      <w:r>
        <w:t xml:space="preserve">        </w:t>
      </w:r>
      <w:proofErr w:type="gramStart"/>
      <w:r>
        <w:t>char</w:t>
      </w:r>
      <w:proofErr w:type="gramEnd"/>
      <w:r>
        <w:t xml:space="preserve"> *string;</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r>
        <w:t>%token &lt;string&gt; WORD</w:t>
      </w:r>
    </w:p>
    <w:p w:rsidR="00346BA6" w:rsidRDefault="00346BA6" w:rsidP="00346BA6">
      <w:pPr>
        <w:pStyle w:val="Standard"/>
      </w:pPr>
      <w:r>
        <w:t>%token &lt;number&gt; NUMBER</w:t>
      </w:r>
    </w:p>
    <w:p w:rsidR="00346BA6" w:rsidRDefault="00346BA6" w:rsidP="00346BA6">
      <w:pPr>
        <w:pStyle w:val="Standard"/>
      </w:pPr>
      <w:r>
        <w:t>%token &lt;string&gt; OP</w:t>
      </w:r>
    </w:p>
    <w:p w:rsidR="00346BA6" w:rsidRDefault="00346BA6" w:rsidP="00346BA6">
      <w:pPr>
        <w:pStyle w:val="Standard"/>
      </w:pPr>
      <w:r>
        <w:t>%%</w:t>
      </w:r>
    </w:p>
    <w:p w:rsidR="00346BA6" w:rsidRDefault="00346BA6" w:rsidP="00346BA6">
      <w:pPr>
        <w:pStyle w:val="Standard"/>
      </w:pPr>
      <w:proofErr w:type="gramStart"/>
      <w:r>
        <w:t>commands</w:t>
      </w:r>
      <w:proofErr w:type="gramEnd"/>
      <w:r>
        <w:t>:</w:t>
      </w:r>
    </w:p>
    <w:p w:rsidR="00346BA6" w:rsidRDefault="00346BA6" w:rsidP="00346BA6">
      <w:pPr>
        <w:pStyle w:val="Standard"/>
      </w:pPr>
      <w:r>
        <w:t xml:space="preserve">|commands command    </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spellStart"/>
      <w:proofErr w:type="gramStart"/>
      <w:r>
        <w:t>command:</w:t>
      </w:r>
      <w:proofErr w:type="gramEnd"/>
      <w:r>
        <w:t>INCLUDE</w:t>
      </w:r>
      <w:proofErr w:type="spellEnd"/>
      <w:r>
        <w:t xml:space="preserve"> LT FILEN GT     {line++;}</w:t>
      </w:r>
    </w:p>
    <w:p w:rsidR="00346BA6" w:rsidRDefault="00346BA6" w:rsidP="00346BA6">
      <w:pPr>
        <w:pStyle w:val="Standard"/>
      </w:pPr>
      <w:r>
        <w:t>|part</w:t>
      </w:r>
    </w:p>
    <w:p w:rsidR="00346BA6" w:rsidRDefault="00346BA6" w:rsidP="00346BA6">
      <w:pPr>
        <w:pStyle w:val="Standard"/>
      </w:pPr>
      <w:r>
        <w:t>|MAIN {</w:t>
      </w:r>
      <w:proofErr w:type="spellStart"/>
      <w:proofErr w:type="gramStart"/>
      <w:r>
        <w:t>printf</w:t>
      </w:r>
      <w:proofErr w:type="spellEnd"/>
      <w:r>
        <w:t>(</w:t>
      </w:r>
      <w:proofErr w:type="gramEnd"/>
      <w:r>
        <w:t>" main at line : %d\</w:t>
      </w:r>
      <w:proofErr w:type="spellStart"/>
      <w:r>
        <w:t>n",line</w:t>
      </w:r>
      <w:proofErr w:type="spellEnd"/>
      <w:r>
        <w:t>);} SOBRACE SEBRACE OBRACE parts EBRACE {</w:t>
      </w:r>
      <w:proofErr w:type="spellStart"/>
      <w:r>
        <w:t>printf</w:t>
      </w:r>
      <w:proofErr w:type="spellEnd"/>
      <w:r>
        <w:t>("main ended at line : %d\</w:t>
      </w:r>
      <w:proofErr w:type="spellStart"/>
      <w:r>
        <w:t>n",line</w:t>
      </w:r>
      <w:proofErr w:type="spellEnd"/>
      <w:r>
        <w:t>);}</w:t>
      </w:r>
    </w:p>
    <w:p w:rsidR="00346BA6" w:rsidRDefault="00346BA6" w:rsidP="00346BA6">
      <w:pPr>
        <w:pStyle w:val="Standard"/>
      </w:pPr>
      <w:r>
        <w:t>|TYPE WORD {</w:t>
      </w:r>
      <w:proofErr w:type="spellStart"/>
      <w:r>
        <w:t>printf</w:t>
      </w:r>
      <w:proofErr w:type="spellEnd"/>
      <w:r>
        <w:t>("%s started at line : %d\n",$2,line);} SOBRACE SEBRACE OBRACE parts EBRACE {</w:t>
      </w:r>
      <w:proofErr w:type="spellStart"/>
      <w:r>
        <w:t>printf</w:t>
      </w:r>
      <w:proofErr w:type="spellEnd"/>
      <w:r>
        <w:t>("%s ended at line : %d\n",$2,line);}</w:t>
      </w:r>
    </w:p>
    <w:p w:rsidR="00346BA6" w:rsidRDefault="00346BA6" w:rsidP="00346BA6">
      <w:pPr>
        <w:pStyle w:val="Standard"/>
      </w:pPr>
      <w:r>
        <w:t>;</w:t>
      </w:r>
    </w:p>
    <w:p w:rsidR="00346BA6" w:rsidRDefault="00346BA6" w:rsidP="00346BA6">
      <w:pPr>
        <w:pStyle w:val="Standard"/>
      </w:pPr>
      <w:proofErr w:type="spellStart"/>
      <w:proofErr w:type="gramStart"/>
      <w:r>
        <w:t>decl:</w:t>
      </w:r>
      <w:proofErr w:type="gramEnd"/>
      <w:r>
        <w:t>TYPE</w:t>
      </w:r>
      <w:proofErr w:type="spellEnd"/>
      <w:r>
        <w:t xml:space="preserve"> WORD </w:t>
      </w:r>
      <w:proofErr w:type="spellStart"/>
      <w:r>
        <w:t>dvar</w:t>
      </w:r>
      <w:proofErr w:type="spellEnd"/>
    </w:p>
    <w:p w:rsidR="00346BA6" w:rsidRDefault="00346BA6" w:rsidP="00346BA6">
      <w:pPr>
        <w:pStyle w:val="Standard"/>
      </w:pPr>
      <w:r>
        <w:t>;</w:t>
      </w:r>
    </w:p>
    <w:p w:rsidR="00346BA6" w:rsidRDefault="00346BA6" w:rsidP="00346BA6">
      <w:pPr>
        <w:pStyle w:val="Standard"/>
      </w:pPr>
      <w:proofErr w:type="spellStart"/>
      <w:proofErr w:type="gramStart"/>
      <w:r>
        <w:t>dvar</w:t>
      </w:r>
      <w:proofErr w:type="spellEnd"/>
      <w:proofErr w:type="gramEnd"/>
      <w:r>
        <w:t>:</w:t>
      </w:r>
    </w:p>
    <w:p w:rsidR="00346BA6" w:rsidRDefault="00346BA6" w:rsidP="00346BA6">
      <w:pPr>
        <w:pStyle w:val="Standard"/>
      </w:pPr>
      <w:r>
        <w:t>|SEMICOLON</w:t>
      </w:r>
    </w:p>
    <w:p w:rsidR="00346BA6" w:rsidRDefault="00346BA6" w:rsidP="00346BA6">
      <w:pPr>
        <w:pStyle w:val="Standard"/>
      </w:pPr>
      <w:r>
        <w:t xml:space="preserve">| COMMA WORD </w:t>
      </w:r>
      <w:proofErr w:type="spellStart"/>
      <w:r>
        <w:t>dvar</w:t>
      </w:r>
      <w:proofErr w:type="spellEnd"/>
    </w:p>
    <w:p w:rsidR="00346BA6" w:rsidRDefault="00346BA6" w:rsidP="00346BA6">
      <w:pPr>
        <w:pStyle w:val="Standard"/>
      </w:pPr>
      <w:r>
        <w:t>;</w:t>
      </w:r>
    </w:p>
    <w:p w:rsidR="00346BA6" w:rsidRDefault="00346BA6" w:rsidP="00346BA6">
      <w:pPr>
        <w:pStyle w:val="Standard"/>
      </w:pPr>
      <w:proofErr w:type="gramStart"/>
      <w:r>
        <w:t>parts</w:t>
      </w:r>
      <w:proofErr w:type="gramEnd"/>
      <w:r>
        <w:t>:</w:t>
      </w:r>
    </w:p>
    <w:p w:rsidR="00346BA6" w:rsidRDefault="00346BA6" w:rsidP="00346BA6">
      <w:pPr>
        <w:pStyle w:val="Standard"/>
      </w:pPr>
      <w:r>
        <w:lastRenderedPageBreak/>
        <w:t>|parts part</w:t>
      </w:r>
    </w:p>
    <w:p w:rsidR="00346BA6" w:rsidRDefault="00346BA6" w:rsidP="00346BA6">
      <w:pPr>
        <w:pStyle w:val="Standard"/>
      </w:pPr>
      <w:r>
        <w:t xml:space="preserve">; </w:t>
      </w:r>
    </w:p>
    <w:p w:rsidR="00346BA6" w:rsidRDefault="00346BA6" w:rsidP="00346BA6">
      <w:pPr>
        <w:pStyle w:val="Standard"/>
      </w:pPr>
    </w:p>
    <w:p w:rsidR="00346BA6" w:rsidRDefault="00346BA6" w:rsidP="00346BA6">
      <w:pPr>
        <w:pStyle w:val="Standard"/>
      </w:pPr>
      <w:proofErr w:type="spellStart"/>
      <w:proofErr w:type="gramStart"/>
      <w:r>
        <w:t>part:</w:t>
      </w:r>
      <w:proofErr w:type="gramEnd"/>
      <w:r>
        <w:t>decl</w:t>
      </w:r>
      <w:proofErr w:type="spellEnd"/>
      <w:r>
        <w:t xml:space="preserve">  {line++;}</w:t>
      </w:r>
    </w:p>
    <w:p w:rsidR="00346BA6" w:rsidRDefault="00346BA6" w:rsidP="00346BA6">
      <w:pPr>
        <w:pStyle w:val="Standard"/>
      </w:pPr>
      <w:r>
        <w:t>|FORTOK {</w:t>
      </w:r>
      <w:proofErr w:type="spellStart"/>
      <w:proofErr w:type="gramStart"/>
      <w:r>
        <w:t>printf</w:t>
      </w:r>
      <w:proofErr w:type="spellEnd"/>
      <w:r>
        <w:t>(</w:t>
      </w:r>
      <w:proofErr w:type="gramEnd"/>
      <w:r>
        <w:t>"for loop started at line : %d\</w:t>
      </w:r>
      <w:proofErr w:type="spellStart"/>
      <w:r>
        <w:t>n",line</w:t>
      </w:r>
      <w:proofErr w:type="spellEnd"/>
      <w:r>
        <w:t xml:space="preserve">);} SOBRACE  </w:t>
      </w:r>
      <w:proofErr w:type="spellStart"/>
      <w:r>
        <w:t>forequ</w:t>
      </w:r>
      <w:proofErr w:type="spellEnd"/>
      <w:r>
        <w:t xml:space="preserve"> SEMICOLON </w:t>
      </w:r>
      <w:proofErr w:type="spellStart"/>
      <w:r>
        <w:t>cond</w:t>
      </w:r>
      <w:proofErr w:type="spellEnd"/>
      <w:r>
        <w:t xml:space="preserve"> SEMICOLON </w:t>
      </w:r>
      <w:proofErr w:type="spellStart"/>
      <w:r>
        <w:t>forequ</w:t>
      </w:r>
      <w:proofErr w:type="spellEnd"/>
      <w:r>
        <w:t xml:space="preserve"> SEBRACE </w:t>
      </w:r>
      <w:proofErr w:type="spellStart"/>
      <w:r>
        <w:t>zonecontent</w:t>
      </w:r>
      <w:proofErr w:type="spellEnd"/>
      <w:r>
        <w:t xml:space="preserve">      {</w:t>
      </w:r>
      <w:proofErr w:type="spellStart"/>
      <w:r>
        <w:t>printf</w:t>
      </w:r>
      <w:proofErr w:type="spellEnd"/>
      <w:r>
        <w:t>("for loop ended at line : %d\</w:t>
      </w:r>
      <w:proofErr w:type="spellStart"/>
      <w:r>
        <w:t>n",line</w:t>
      </w:r>
      <w:proofErr w:type="spellEnd"/>
      <w:r>
        <w:t xml:space="preserve">);} </w:t>
      </w:r>
    </w:p>
    <w:p w:rsidR="00346BA6" w:rsidRDefault="00346BA6" w:rsidP="00346BA6">
      <w:pPr>
        <w:pStyle w:val="Standard"/>
      </w:pPr>
      <w:r>
        <w:t>|</w:t>
      </w:r>
      <w:proofErr w:type="spellStart"/>
      <w:r>
        <w:t>equ</w:t>
      </w:r>
      <w:proofErr w:type="spellEnd"/>
      <w:r>
        <w:t xml:space="preserve"> SEMICOLON          {line+</w:t>
      </w:r>
      <w:proofErr w:type="gramStart"/>
      <w:r>
        <w:t>+;</w:t>
      </w:r>
      <w:proofErr w:type="gramEnd"/>
      <w:r>
        <w:t>}</w:t>
      </w:r>
    </w:p>
    <w:p w:rsidR="00346BA6" w:rsidRDefault="00346BA6" w:rsidP="00346BA6">
      <w:pPr>
        <w:pStyle w:val="Standard"/>
      </w:pPr>
      <w:r>
        <w:t>;</w:t>
      </w:r>
    </w:p>
    <w:p w:rsidR="00346BA6" w:rsidRDefault="00346BA6" w:rsidP="00346BA6">
      <w:pPr>
        <w:pStyle w:val="Standard"/>
      </w:pPr>
      <w:proofErr w:type="spellStart"/>
      <w:proofErr w:type="gramStart"/>
      <w:r>
        <w:t>forequ</w:t>
      </w:r>
      <w:proofErr w:type="spellEnd"/>
      <w:proofErr w:type="gramEnd"/>
      <w:r>
        <w:t xml:space="preserve">:        {line++;}           </w:t>
      </w:r>
    </w:p>
    <w:p w:rsidR="00346BA6" w:rsidRDefault="00346BA6" w:rsidP="00346BA6">
      <w:pPr>
        <w:pStyle w:val="Standard"/>
      </w:pPr>
      <w:r>
        <w:t>|</w:t>
      </w:r>
      <w:proofErr w:type="spellStart"/>
      <w:r>
        <w:t>equ</w:t>
      </w:r>
      <w:proofErr w:type="spellEnd"/>
      <w:r>
        <w:t xml:space="preserve">           {line+</w:t>
      </w:r>
      <w:proofErr w:type="gramStart"/>
      <w:r>
        <w:t>+;</w:t>
      </w:r>
      <w:proofErr w:type="gramEnd"/>
      <w:r>
        <w:t>}</w:t>
      </w:r>
    </w:p>
    <w:p w:rsidR="00346BA6" w:rsidRDefault="00346BA6" w:rsidP="00346BA6">
      <w:pPr>
        <w:pStyle w:val="Standard"/>
      </w:pPr>
      <w:r>
        <w:t>;</w:t>
      </w:r>
    </w:p>
    <w:p w:rsidR="00346BA6" w:rsidRDefault="00346BA6" w:rsidP="00346BA6">
      <w:pPr>
        <w:pStyle w:val="Standard"/>
      </w:pPr>
      <w:proofErr w:type="spellStart"/>
      <w:proofErr w:type="gramStart"/>
      <w:r>
        <w:t>cond</w:t>
      </w:r>
      <w:proofErr w:type="spellEnd"/>
      <w:proofErr w:type="gramEnd"/>
      <w:r>
        <w:t>:         {line++;}</w:t>
      </w:r>
    </w:p>
    <w:p w:rsidR="00346BA6" w:rsidRDefault="00346BA6" w:rsidP="00346BA6">
      <w:pPr>
        <w:pStyle w:val="Standard"/>
      </w:pPr>
      <w:r>
        <w:t>|WORD condright1 {flag=0;for(i=0;i&lt;count;i++){if(!strcmp(data[i][0][0],$1)){data[i][line][0]="r";flag=1;}}if(flag==0){data[i][0][0]=$1;count++;flag=0;data[i][line][0]="r";}line++;}</w:t>
      </w:r>
    </w:p>
    <w:p w:rsidR="00346BA6" w:rsidRDefault="00346BA6" w:rsidP="00346BA6">
      <w:pPr>
        <w:pStyle w:val="Standard"/>
      </w:pPr>
      <w:r>
        <w:t>;</w:t>
      </w:r>
    </w:p>
    <w:p w:rsidR="00346BA6" w:rsidRDefault="00346BA6" w:rsidP="00346BA6">
      <w:pPr>
        <w:pStyle w:val="Standard"/>
      </w:pPr>
      <w:r>
        <w:t>condright1</w:t>
      </w:r>
      <w:proofErr w:type="gramStart"/>
      <w:r>
        <w:t>:LT</w:t>
      </w:r>
      <w:proofErr w:type="gramEnd"/>
      <w:r>
        <w:t xml:space="preserve"> condright2</w:t>
      </w:r>
    </w:p>
    <w:p w:rsidR="00346BA6" w:rsidRDefault="00346BA6" w:rsidP="00346BA6">
      <w:pPr>
        <w:pStyle w:val="Standard"/>
      </w:pPr>
      <w:r>
        <w:t xml:space="preserve">|GT condright2 </w:t>
      </w:r>
    </w:p>
    <w:p w:rsidR="00346BA6" w:rsidRDefault="00346BA6" w:rsidP="00346BA6">
      <w:pPr>
        <w:pStyle w:val="Standard"/>
      </w:pPr>
      <w:r>
        <w:t>|EQ condright2</w:t>
      </w:r>
    </w:p>
    <w:p w:rsidR="00346BA6" w:rsidRDefault="00346BA6" w:rsidP="00346BA6">
      <w:pPr>
        <w:pStyle w:val="Standard"/>
      </w:pPr>
      <w:r>
        <w:t>|NOT EQ NUMBER</w:t>
      </w:r>
    </w:p>
    <w:p w:rsidR="00346BA6" w:rsidRDefault="00346BA6" w:rsidP="00346BA6">
      <w:pPr>
        <w:pStyle w:val="Standard"/>
      </w:pPr>
    </w:p>
    <w:p w:rsidR="00346BA6" w:rsidRDefault="00346BA6" w:rsidP="00346BA6">
      <w:pPr>
        <w:pStyle w:val="Standard"/>
      </w:pPr>
      <w:r>
        <w:t>|NOT EQ WORD     {flag=0;for(i=0;i&lt;count;i++){if(!strcmp(data[i][0][0],$3)){data[i][line][0]="r";flag=1;}}if(flag==0){data[i][0][0]=$3;count++;flag=0;data[i][line][0]="r";}}</w:t>
      </w:r>
    </w:p>
    <w:p w:rsidR="00346BA6" w:rsidRDefault="00346BA6" w:rsidP="00346BA6">
      <w:pPr>
        <w:pStyle w:val="Standard"/>
      </w:pPr>
      <w:r>
        <w:t>;</w:t>
      </w:r>
    </w:p>
    <w:p w:rsidR="00346BA6" w:rsidRDefault="00346BA6" w:rsidP="00346BA6">
      <w:pPr>
        <w:pStyle w:val="Standard"/>
      </w:pPr>
      <w:r>
        <w:t>condright2:</w:t>
      </w:r>
    </w:p>
    <w:p w:rsidR="00346BA6" w:rsidRDefault="00346BA6" w:rsidP="00346BA6">
      <w:pPr>
        <w:pStyle w:val="Standard"/>
      </w:pPr>
      <w:r>
        <w:t>|WORD                 {flag=0;for(i=0;i&lt;count;i++){if(!strcmp(data[i][0][0],$1)){data[i][line][0]="r";flag=1;}}if(flag==0){data[i][0][0]=$1;count++;flag=0;data[i][line][0]="r";}}</w:t>
      </w:r>
    </w:p>
    <w:p w:rsidR="00346BA6" w:rsidRDefault="00346BA6" w:rsidP="00346BA6">
      <w:pPr>
        <w:pStyle w:val="Standard"/>
      </w:pPr>
    </w:p>
    <w:p w:rsidR="00346BA6" w:rsidRDefault="00346BA6" w:rsidP="00346BA6">
      <w:pPr>
        <w:pStyle w:val="Standard"/>
      </w:pPr>
      <w:r>
        <w:t xml:space="preserve">|NUMBER                     </w:t>
      </w:r>
    </w:p>
    <w:p w:rsidR="00346BA6" w:rsidRDefault="00346BA6" w:rsidP="00346BA6">
      <w:pPr>
        <w:pStyle w:val="Standard"/>
      </w:pPr>
      <w:r>
        <w:t xml:space="preserve">|EQ NUMBER                   </w:t>
      </w:r>
    </w:p>
    <w:p w:rsidR="00346BA6" w:rsidRDefault="00346BA6" w:rsidP="00346BA6">
      <w:pPr>
        <w:pStyle w:val="Standard"/>
      </w:pPr>
    </w:p>
    <w:p w:rsidR="00346BA6" w:rsidRDefault="00346BA6" w:rsidP="00346BA6">
      <w:pPr>
        <w:pStyle w:val="Standard"/>
      </w:pPr>
      <w:r>
        <w:t>|EQ WORD              {flag=0;for(i=0;i&lt;count;i++){if(!strcmp(data[i][0][0],$2)){data[i][line][0]="r";flag=1;}}if(flag==0){data[i][0][0]=$2;count++;flag=0;data[i][line][0]="r";}}</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spellStart"/>
      <w:proofErr w:type="gramStart"/>
      <w:r>
        <w:t>zonecontent</w:t>
      </w:r>
      <w:proofErr w:type="spellEnd"/>
      <w:proofErr w:type="gramEnd"/>
      <w:r>
        <w:t>:</w:t>
      </w:r>
    </w:p>
    <w:p w:rsidR="00346BA6" w:rsidRDefault="00346BA6" w:rsidP="00346BA6">
      <w:pPr>
        <w:pStyle w:val="Standard"/>
      </w:pPr>
      <w:r>
        <w:t xml:space="preserve">OBRACE </w:t>
      </w:r>
      <w:proofErr w:type="spellStart"/>
      <w:r>
        <w:t>zonestatements</w:t>
      </w:r>
      <w:proofErr w:type="spellEnd"/>
      <w:r>
        <w:t xml:space="preserve"> EBRACE      {}</w:t>
      </w:r>
    </w:p>
    <w:p w:rsidR="00346BA6" w:rsidRDefault="00346BA6" w:rsidP="00346BA6">
      <w:pPr>
        <w:pStyle w:val="Standard"/>
      </w:pPr>
    </w:p>
    <w:p w:rsidR="00346BA6" w:rsidRDefault="00346BA6" w:rsidP="00346BA6">
      <w:pPr>
        <w:pStyle w:val="Standard"/>
      </w:pPr>
    </w:p>
    <w:p w:rsidR="00346BA6" w:rsidRDefault="00346BA6" w:rsidP="00346BA6">
      <w:pPr>
        <w:pStyle w:val="Standard"/>
      </w:pPr>
      <w:proofErr w:type="spellStart"/>
      <w:proofErr w:type="gramStart"/>
      <w:r>
        <w:t>zonestatements</w:t>
      </w:r>
      <w:proofErr w:type="spellEnd"/>
      <w:proofErr w:type="gramEnd"/>
      <w:r>
        <w:t>:                                     {}</w:t>
      </w:r>
    </w:p>
    <w:p w:rsidR="00346BA6" w:rsidRDefault="00346BA6" w:rsidP="00346BA6">
      <w:pPr>
        <w:pStyle w:val="Standard"/>
      </w:pPr>
      <w:r>
        <w:t>|</w:t>
      </w:r>
      <w:proofErr w:type="spellStart"/>
      <w:r>
        <w:t>zonestatements</w:t>
      </w:r>
      <w:proofErr w:type="spellEnd"/>
      <w:r>
        <w:t xml:space="preserve"> statements           {}</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spellStart"/>
      <w:proofErr w:type="gramStart"/>
      <w:r>
        <w:t>fordec</w:t>
      </w:r>
      <w:proofErr w:type="spellEnd"/>
      <w:proofErr w:type="gramEnd"/>
      <w:r>
        <w:t>:</w:t>
      </w:r>
    </w:p>
    <w:p w:rsidR="00346BA6" w:rsidRDefault="00346BA6" w:rsidP="00346BA6">
      <w:pPr>
        <w:pStyle w:val="Standard"/>
      </w:pPr>
      <w:r>
        <w:t xml:space="preserve">|WORD EQ NUMBER        </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r>
        <w:t>for3equ:</w:t>
      </w:r>
    </w:p>
    <w:p w:rsidR="00346BA6" w:rsidRDefault="00346BA6" w:rsidP="00346BA6">
      <w:pPr>
        <w:pStyle w:val="Standard"/>
      </w:pPr>
      <w:r>
        <w:t>|WORD EQ WORD OP NUMBER      {line+</w:t>
      </w:r>
      <w:proofErr w:type="gramStart"/>
      <w:r>
        <w:t>+;</w:t>
      </w:r>
      <w:proofErr w:type="gramEnd"/>
      <w:r>
        <w:t xml:space="preserve">}            </w:t>
      </w:r>
    </w:p>
    <w:p w:rsidR="00346BA6" w:rsidRDefault="00346BA6" w:rsidP="00346BA6">
      <w:pPr>
        <w:pStyle w:val="Standard"/>
      </w:pPr>
      <w:r>
        <w:t xml:space="preserve">|WORD OP </w:t>
      </w:r>
      <w:proofErr w:type="spellStart"/>
      <w:r>
        <w:t>OP</w:t>
      </w:r>
      <w:proofErr w:type="spellEnd"/>
      <w:r>
        <w:t xml:space="preserve">                  {line+</w:t>
      </w:r>
      <w:proofErr w:type="gramStart"/>
      <w:r>
        <w:t>+;</w:t>
      </w:r>
      <w:proofErr w:type="gramEnd"/>
      <w:r>
        <w:t>}</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gramStart"/>
      <w:r>
        <w:t>block</w:t>
      </w:r>
      <w:proofErr w:type="gramEnd"/>
      <w:r>
        <w:t>:</w:t>
      </w:r>
    </w:p>
    <w:p w:rsidR="00346BA6" w:rsidRDefault="00346BA6" w:rsidP="00346BA6">
      <w:pPr>
        <w:pStyle w:val="Standard"/>
      </w:pPr>
      <w:r>
        <w:t xml:space="preserve">FORTOK SOBRACE </w:t>
      </w:r>
      <w:proofErr w:type="spellStart"/>
      <w:r>
        <w:t>fordec</w:t>
      </w:r>
      <w:proofErr w:type="spellEnd"/>
      <w:r>
        <w:t xml:space="preserve"> SEMICOLON </w:t>
      </w:r>
      <w:proofErr w:type="spellStart"/>
      <w:r>
        <w:t>forequ</w:t>
      </w:r>
      <w:proofErr w:type="spellEnd"/>
      <w:r>
        <w:t xml:space="preserve"> SEMICOLON for3equ SEBRACE OBRACE </w:t>
      </w:r>
      <w:proofErr w:type="spellStart"/>
      <w:r>
        <w:t>zonestatements</w:t>
      </w:r>
      <w:proofErr w:type="spellEnd"/>
      <w:r>
        <w:t xml:space="preserve"> </w:t>
      </w:r>
      <w:proofErr w:type="gramStart"/>
      <w:r>
        <w:t>EBRACE  {}</w:t>
      </w:r>
      <w:proofErr w:type="gramEnd"/>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gramStart"/>
      <w:r>
        <w:t>statements</w:t>
      </w:r>
      <w:proofErr w:type="gramEnd"/>
      <w:r>
        <w:t xml:space="preserve">: </w:t>
      </w:r>
    </w:p>
    <w:p w:rsidR="00346BA6" w:rsidRDefault="00346BA6" w:rsidP="00346BA6">
      <w:pPr>
        <w:pStyle w:val="Standard"/>
      </w:pPr>
      <w:r>
        <w:t xml:space="preserve">| </w:t>
      </w:r>
      <w:proofErr w:type="gramStart"/>
      <w:r>
        <w:t>statements</w:t>
      </w:r>
      <w:proofErr w:type="gramEnd"/>
      <w:r>
        <w:t xml:space="preserve"> statement</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gramStart"/>
      <w:r>
        <w:t>statement</w:t>
      </w:r>
      <w:proofErr w:type="gramEnd"/>
      <w:r>
        <w:t xml:space="preserve">: </w:t>
      </w:r>
      <w:proofErr w:type="spellStart"/>
      <w:r>
        <w:t>equ</w:t>
      </w:r>
      <w:proofErr w:type="spellEnd"/>
      <w:r>
        <w:t xml:space="preserve"> SEMICOLON        {line++;}</w:t>
      </w:r>
    </w:p>
    <w:p w:rsidR="00346BA6" w:rsidRDefault="00346BA6" w:rsidP="00346BA6">
      <w:pPr>
        <w:pStyle w:val="Standard"/>
      </w:pPr>
      <w:r>
        <w:t xml:space="preserve">|block                          {}    </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spellStart"/>
      <w:r>
        <w:t>equ:WORD</w:t>
      </w:r>
      <w:proofErr w:type="spellEnd"/>
      <w:r>
        <w:t xml:space="preserve"> EQ right      {flag=0;for(i=0;i&lt;count;i++){if(!strcmp(data[i][0][0],$1)){if(!strcmp(data[i][line][0],"r")){data[i][line][0]="b";}else{data[i][line][0]="w";}flag=1;}}if(flag==0){data[i][0][0]=$1;count++;flag=0;data[i][line][0]="w";}}</w:t>
      </w:r>
    </w:p>
    <w:p w:rsidR="00346BA6" w:rsidRDefault="00346BA6" w:rsidP="00346BA6">
      <w:pPr>
        <w:pStyle w:val="Standard"/>
      </w:pPr>
    </w:p>
    <w:p w:rsidR="00346BA6" w:rsidRDefault="00346BA6" w:rsidP="00346BA6">
      <w:pPr>
        <w:pStyle w:val="Standard"/>
      </w:pPr>
    </w:p>
    <w:p w:rsidR="00346BA6" w:rsidRDefault="00346BA6" w:rsidP="00346BA6">
      <w:pPr>
        <w:pStyle w:val="Standard"/>
      </w:pPr>
      <w:r>
        <w:t xml:space="preserve">|WORD OP </w:t>
      </w:r>
      <w:proofErr w:type="spellStart"/>
      <w:r>
        <w:t>OP</w:t>
      </w:r>
      <w:proofErr w:type="spellEnd"/>
      <w:r>
        <w:t xml:space="preserve">            {flag=0;for(i=0;i&lt;count;i++){if(!strcmp(data[i][0][0],$1)){data[i][line][0]="b";flag=1;}}if(flag==0){data[i][0][0]=$1;count++;flag=0;data[i][line][0]="b";}}</w:t>
      </w:r>
    </w:p>
    <w:p w:rsidR="00346BA6" w:rsidRDefault="00346BA6" w:rsidP="00346BA6">
      <w:pPr>
        <w:pStyle w:val="Standard"/>
      </w:pPr>
    </w:p>
    <w:p w:rsidR="00346BA6" w:rsidRDefault="00346BA6" w:rsidP="00346BA6">
      <w:pPr>
        <w:pStyle w:val="Standard"/>
      </w:pPr>
      <w:r>
        <w:t xml:space="preserve">|WORD SQOBRACE sib SQEBRACE EQ aright    {flag=0;for(i=0;i&lt;count;i++){if(!strcmp(data[i][0][0],$1)){if(!strcmp(data[i][line][0],"w")){data[i][line][0]="b";}else{data[i][line][0]="r";}flag=1;}}if(flag==0){data[i][0][0]=$1;count++;flag=0;data[i][line][0]="r";}}     </w:t>
      </w:r>
    </w:p>
    <w:p w:rsidR="00346BA6" w:rsidRDefault="00346BA6" w:rsidP="00346BA6">
      <w:pPr>
        <w:pStyle w:val="Standard"/>
      </w:pPr>
      <w:r>
        <w:t xml:space="preserve">  </w:t>
      </w:r>
    </w:p>
    <w:p w:rsidR="00346BA6" w:rsidRDefault="00346BA6" w:rsidP="00346BA6">
      <w:pPr>
        <w:pStyle w:val="Standard"/>
      </w:pPr>
      <w:r>
        <w:t xml:space="preserve">|WORD SQOBRACE sib SQEBRACE OP </w:t>
      </w:r>
      <w:proofErr w:type="spellStart"/>
      <w:r>
        <w:t>OP</w:t>
      </w:r>
      <w:proofErr w:type="spellEnd"/>
      <w:r>
        <w:t xml:space="preserve">           {flag=0;for(i=0;i&lt;count;i++){if(!strcmp(data[i][0][0],$1)){data[i][line][0]="b";flag=1;}}if(flag==0){data[i][0][0]=$1;count++;flag=0;data[i][line][0]="b";}}</w:t>
      </w:r>
    </w:p>
    <w:p w:rsidR="00346BA6" w:rsidRDefault="00346BA6" w:rsidP="00346BA6">
      <w:pPr>
        <w:pStyle w:val="Standard"/>
      </w:pPr>
    </w:p>
    <w:p w:rsidR="00346BA6" w:rsidRDefault="00346BA6" w:rsidP="00346BA6">
      <w:pPr>
        <w:pStyle w:val="Standard"/>
      </w:pPr>
      <w:r>
        <w:t>|WORD  EQ aright         {flag=0;for(i=0;i&lt;count;i++){if(!strcmp(data[i][0][0],$1)){if(!strcmp(data[i][line][0],"r")){data[i][line][0]="b";}else{data[i][line][0]="w";}flag=1;}}if(flag==0){data[i][0][0]=$1;count++;flag=0;data[i][line][0]="w";}}</w:t>
      </w:r>
    </w:p>
    <w:p w:rsidR="00346BA6" w:rsidRDefault="00346BA6" w:rsidP="00346BA6">
      <w:pPr>
        <w:pStyle w:val="Standard"/>
      </w:pPr>
    </w:p>
    <w:p w:rsidR="00346BA6" w:rsidRDefault="00346BA6" w:rsidP="00346BA6">
      <w:pPr>
        <w:pStyle w:val="Standard"/>
      </w:pPr>
    </w:p>
    <w:p w:rsidR="00346BA6" w:rsidRDefault="00346BA6" w:rsidP="00346BA6">
      <w:pPr>
        <w:pStyle w:val="Standard"/>
      </w:pPr>
    </w:p>
    <w:p w:rsidR="00346BA6" w:rsidRDefault="00346BA6" w:rsidP="00346BA6">
      <w:pPr>
        <w:pStyle w:val="Standard"/>
      </w:pPr>
      <w:proofErr w:type="spellStart"/>
      <w:proofErr w:type="gramStart"/>
      <w:r>
        <w:t>right:</w:t>
      </w:r>
      <w:proofErr w:type="gramEnd"/>
      <w:r>
        <w:t>NUMBER</w:t>
      </w:r>
      <w:proofErr w:type="spellEnd"/>
      <w:r>
        <w:t xml:space="preserve">     </w:t>
      </w:r>
    </w:p>
    <w:p w:rsidR="00346BA6" w:rsidRDefault="00346BA6" w:rsidP="00346BA6">
      <w:pPr>
        <w:pStyle w:val="Standard"/>
      </w:pPr>
      <w:r>
        <w:t xml:space="preserve">        </w:t>
      </w:r>
    </w:p>
    <w:p w:rsidR="00346BA6" w:rsidRDefault="00346BA6" w:rsidP="00346BA6">
      <w:pPr>
        <w:pStyle w:val="Standard"/>
      </w:pPr>
      <w:r>
        <w:t>|WORD OP right        {flag=0;for(i=0;i&lt;count;i++){if(!strcmp(data[i][0][0],$1)){if(!strcmp(data[i][line][0],"w")){data[i][line</w:t>
      </w:r>
      <w:r>
        <w:lastRenderedPageBreak/>
        <w:t>][0]="b";}else{data[i][line][0]="r";}flag=1;}}if(flag==0){data[i][0][0]=$1;count++;flag=0;data[i][line][0]="r";}}</w:t>
      </w:r>
    </w:p>
    <w:p w:rsidR="00346BA6" w:rsidRDefault="00346BA6" w:rsidP="00346BA6">
      <w:pPr>
        <w:pStyle w:val="Standard"/>
      </w:pPr>
    </w:p>
    <w:p w:rsidR="00346BA6" w:rsidRDefault="00346BA6" w:rsidP="00346BA6">
      <w:pPr>
        <w:pStyle w:val="Standard"/>
      </w:pPr>
      <w:r>
        <w:t>|WORD                 {flag=0;for(i=0;i&lt;count;i++){if(!strcmp(data[i][0][0],$1)){if(!strcmp(data[i][line][0],"w")){data[i][line][0]="b";}else{data[i][line][0]="r";}flag=1;}}if(flag==0){data[i][0][0]=$1;count++;flag=0;data[i][line][0]="r";}}</w:t>
      </w:r>
    </w:p>
    <w:p w:rsidR="00346BA6" w:rsidRDefault="00346BA6" w:rsidP="00346BA6">
      <w:pPr>
        <w:pStyle w:val="Standard"/>
      </w:pPr>
    </w:p>
    <w:p w:rsidR="00346BA6" w:rsidRDefault="00346BA6" w:rsidP="00346BA6">
      <w:pPr>
        <w:pStyle w:val="Standard"/>
      </w:pPr>
      <w:r>
        <w:t>|NUMBER OP right</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
    <w:p w:rsidR="00346BA6" w:rsidRDefault="00346BA6" w:rsidP="00346BA6">
      <w:pPr>
        <w:pStyle w:val="Standard"/>
      </w:pPr>
    </w:p>
    <w:p w:rsidR="00346BA6" w:rsidRDefault="00346BA6" w:rsidP="00346BA6">
      <w:pPr>
        <w:pStyle w:val="Standard"/>
      </w:pPr>
    </w:p>
    <w:p w:rsidR="00346BA6" w:rsidRDefault="00346BA6" w:rsidP="00346BA6">
      <w:pPr>
        <w:pStyle w:val="Standard"/>
      </w:pPr>
      <w:proofErr w:type="spellStart"/>
      <w:proofErr w:type="gramStart"/>
      <w:r>
        <w:t>sib:</w:t>
      </w:r>
      <w:proofErr w:type="gramEnd"/>
      <w:r>
        <w:t>WORD</w:t>
      </w:r>
      <w:proofErr w:type="spellEnd"/>
      <w:r>
        <w:t xml:space="preserve"> OP NUMBER //</w:t>
      </w:r>
      <w:proofErr w:type="spellStart"/>
      <w:r>
        <w:t>printf</w:t>
      </w:r>
      <w:proofErr w:type="spellEnd"/>
      <w:r>
        <w:t>("%d\n",$3);}</w:t>
      </w:r>
    </w:p>
    <w:p w:rsidR="00346BA6" w:rsidRDefault="00346BA6" w:rsidP="00346BA6">
      <w:pPr>
        <w:pStyle w:val="Standard"/>
      </w:pPr>
      <w:r>
        <w:t>|WORD  //flag=0;if(aflag==1){for(i=1;i&lt;linea;i++){if(!strcmp(arr1[arru][i],$1)){flag=1;}}if(flag==0){arr1[arru][i]=$1;linea++;}}}</w:t>
      </w:r>
    </w:p>
    <w:p w:rsidR="00346BA6" w:rsidRDefault="00346BA6" w:rsidP="00346BA6">
      <w:pPr>
        <w:pStyle w:val="Standard"/>
      </w:pPr>
      <w:r>
        <w:t xml:space="preserve">|NUMBER </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proofErr w:type="spellStart"/>
      <w:proofErr w:type="gramStart"/>
      <w:r>
        <w:t>aright:</w:t>
      </w:r>
      <w:proofErr w:type="gramEnd"/>
      <w:r>
        <w:t>NUMBER</w:t>
      </w:r>
      <w:proofErr w:type="spellEnd"/>
      <w:r>
        <w:t xml:space="preserve">             </w:t>
      </w:r>
    </w:p>
    <w:p w:rsidR="00346BA6" w:rsidRDefault="00346BA6" w:rsidP="00346BA6">
      <w:pPr>
        <w:pStyle w:val="Standard"/>
      </w:pPr>
      <w:r>
        <w:t xml:space="preserve">|WORD OP aright       {flag=0;for(i=0;i&lt;count;i++){if(!strcmp(data[i][0][0],$1)){if(!strcmp(data[i][line][0],"w")){data[i][line][0]="b";}else{data[i][line][0]="r";}flag=1;}}if(flag==0){data[i][0][0]=$1;count++;flag=0;data[i][line][0]="r";}}  </w:t>
      </w:r>
    </w:p>
    <w:p w:rsidR="00346BA6" w:rsidRDefault="00346BA6" w:rsidP="00346BA6">
      <w:pPr>
        <w:pStyle w:val="Standard"/>
      </w:pPr>
    </w:p>
    <w:p w:rsidR="00346BA6" w:rsidRDefault="00346BA6" w:rsidP="00346BA6">
      <w:pPr>
        <w:pStyle w:val="Standard"/>
      </w:pPr>
      <w:r>
        <w:t>|WORD                  {flag=0;for(i=0;i&lt;count;i++){if(!strcmp(data[i][0][0],$1)){if(!strcmp(data[i][line][0],"w")){data[i][line][0]="b";}else{data[i][line][0]="r";}flag=1;}}if(flag==0){data[i][0][0]=$1;count++;flag=0;data[i][line][0]="r";}}</w:t>
      </w:r>
    </w:p>
    <w:p w:rsidR="00346BA6" w:rsidRDefault="00346BA6" w:rsidP="00346BA6">
      <w:pPr>
        <w:pStyle w:val="Standard"/>
      </w:pPr>
    </w:p>
    <w:p w:rsidR="00346BA6" w:rsidRDefault="00346BA6" w:rsidP="00346BA6">
      <w:pPr>
        <w:pStyle w:val="Standard"/>
      </w:pPr>
      <w:r>
        <w:t>|NUMBER OP aright</w:t>
      </w:r>
    </w:p>
    <w:p w:rsidR="00346BA6" w:rsidRDefault="00346BA6" w:rsidP="00346BA6">
      <w:pPr>
        <w:pStyle w:val="Standard"/>
      </w:pPr>
    </w:p>
    <w:p w:rsidR="00346BA6" w:rsidRDefault="00346BA6" w:rsidP="00346BA6">
      <w:pPr>
        <w:pStyle w:val="Standard"/>
      </w:pPr>
      <w:r>
        <w:t xml:space="preserve">|WORD SQOBRACE sib SQEBRACE  {flag=0;for(i=0;i&lt;count;i++){if(!strcmp(data[i][0][0],$1)){if(!strcmp(data[i][line][0],"r")){data[i][line][0]="b";}else{data[i][line][0]="w";}flag=1;}}if(flag==0){data[i][0][0]=$1;count++;flag=0;data[i][line][0]="w";}//flag=0;for(i=0;i&lt;counta;i++){if(!strcmp(arr1[i][0],$1)){flag=1;}}if(flag==0){arr1[i][0]=$1;counta++;}arru=i;} </w:t>
      </w:r>
    </w:p>
    <w:p w:rsidR="00346BA6" w:rsidRDefault="00346BA6" w:rsidP="00346BA6">
      <w:pPr>
        <w:pStyle w:val="Standard"/>
      </w:pPr>
      <w:r>
        <w:t>}</w:t>
      </w:r>
    </w:p>
    <w:p w:rsidR="00346BA6" w:rsidRDefault="00346BA6" w:rsidP="00346BA6">
      <w:pPr>
        <w:pStyle w:val="Standard"/>
      </w:pPr>
    </w:p>
    <w:p w:rsidR="00346BA6" w:rsidRDefault="00346BA6" w:rsidP="00346BA6">
      <w:pPr>
        <w:pStyle w:val="Standard"/>
      </w:pPr>
      <w:r>
        <w:t xml:space="preserve">|WORD SQOBRACE sib SQEBRACE OP aright   {flag=0;for(i=0;i&lt;count;i++){if(!strcmp(data[i][0][0],$1)){if(!strcmp(data[i][line][0],"r")){data[i][line][0]="b";}else{data[i][line][0]="w";}flag=1;}}if(flag==0){data[i][0][0]=$1;count++;flag=0;data[i][line][0]="w";}//flag=0;for(i=0;i&lt;counta;i++){if(!strcmp(arr1[i][0],$1)){flag=1;}}if(flag==0){arr1[i][0]=$1;counta++;}arru=i;} </w:t>
      </w:r>
    </w:p>
    <w:p w:rsidR="00346BA6" w:rsidRDefault="00346BA6" w:rsidP="00346BA6">
      <w:pPr>
        <w:pStyle w:val="Standard"/>
      </w:pPr>
      <w:r>
        <w:t>}</w:t>
      </w:r>
    </w:p>
    <w:p w:rsidR="00CE4376" w:rsidRDefault="00346BA6" w:rsidP="00346BA6">
      <w:pPr>
        <w:pStyle w:val="Standard"/>
      </w:pPr>
      <w:r>
        <w:t>;</w:t>
      </w:r>
    </w:p>
    <w:sectPr w:rsidR="00CE437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E20" w:rsidRDefault="00196E20">
      <w:r>
        <w:separator/>
      </w:r>
    </w:p>
  </w:endnote>
  <w:endnote w:type="continuationSeparator" w:id="0">
    <w:p w:rsidR="00196E20" w:rsidRDefault="0019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E20" w:rsidRDefault="00196E20">
      <w:r>
        <w:rPr>
          <w:color w:val="000000"/>
        </w:rPr>
        <w:separator/>
      </w:r>
    </w:p>
  </w:footnote>
  <w:footnote w:type="continuationSeparator" w:id="0">
    <w:p w:rsidR="00196E20" w:rsidRDefault="00196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D1846"/>
    <w:multiLevelType w:val="multilevel"/>
    <w:tmpl w:val="AFC6F0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553A4797"/>
    <w:multiLevelType w:val="multilevel"/>
    <w:tmpl w:val="82043BC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588B1394"/>
    <w:multiLevelType w:val="multilevel"/>
    <w:tmpl w:val="B3E00BB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E4376"/>
    <w:rsid w:val="00196E20"/>
    <w:rsid w:val="00346BA6"/>
    <w:rsid w:val="00CE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styleId="Hyperlink">
    <w:name w:val="Hyperlink"/>
    <w:basedOn w:val="DefaultParagraphFon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ldp.org/HOWTO/pdf/Lex-YACC-HOWTO.pdf" TargetMode="External"/><Relationship Id="rId4" Type="http://schemas.openxmlformats.org/officeDocument/2006/relationships/settings" Target="settings.xml"/><Relationship Id="rId9" Type="http://schemas.openxmlformats.org/officeDocument/2006/relationships/hyperlink" Target="http://epaperpress.com/lexandyac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Koushik</dc:creator>
  <cp:lastModifiedBy>Raj Koushik</cp:lastModifiedBy>
  <cp:revision>2</cp:revision>
  <dcterms:created xsi:type="dcterms:W3CDTF">2012-04-17T09:09:00Z</dcterms:created>
  <dcterms:modified xsi:type="dcterms:W3CDTF">2012-04-17T09:09:00Z</dcterms:modified>
</cp:coreProperties>
</file>